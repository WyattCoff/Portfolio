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FAE82" w14:textId="73255A48" w:rsidR="00415286" w:rsidRPr="00415286" w:rsidRDefault="00415286" w:rsidP="00415286">
      <w:pPr>
        <w:spacing w:after="160" w:line="259" w:lineRule="auto"/>
        <w:rPr>
          <w:b/>
          <w:bCs/>
        </w:rPr>
      </w:pPr>
      <w:r w:rsidRPr="00686B6E">
        <w:rPr>
          <w:b/>
          <w:bCs/>
          <w:sz w:val="22"/>
          <w:szCs w:val="26"/>
        </w:rPr>
        <w:t>Assignment 2 – Supermarket Checkout – Admin</w:t>
      </w:r>
    </w:p>
    <w:p w14:paraId="0BD1FCE9" w14:textId="5FAF07BE" w:rsidR="00686B6E" w:rsidRDefault="00C462DA" w:rsidP="00AF2EBE">
      <w:pPr>
        <w:spacing w:after="160" w:line="360" w:lineRule="auto"/>
      </w:pPr>
      <w:r>
        <w:t>The</w:t>
      </w:r>
      <w:r w:rsidR="00AF0CD0">
        <w:t xml:space="preserve"> </w:t>
      </w:r>
      <w:proofErr w:type="spellStart"/>
      <w:r w:rsidR="00415286">
        <w:t>ITWorks</w:t>
      </w:r>
      <w:proofErr w:type="spellEnd"/>
      <w:r w:rsidR="00415286">
        <w:t xml:space="preserve"> </w:t>
      </w:r>
      <w:r w:rsidR="00330B5E">
        <w:t xml:space="preserve">Project </w:t>
      </w:r>
      <w:r w:rsidR="00985EE2">
        <w:t xml:space="preserve">Python </w:t>
      </w:r>
      <w:r w:rsidR="00AF0CD0">
        <w:t xml:space="preserve">Team Leader </w:t>
      </w:r>
      <w:r w:rsidR="00330B5E">
        <w:t>responsible for the overall project,</w:t>
      </w:r>
      <w:r w:rsidR="00AF0CD0">
        <w:t xml:space="preserve"> </w:t>
      </w:r>
      <w:r w:rsidR="00415286">
        <w:t xml:space="preserve">has requested </w:t>
      </w:r>
      <w:r w:rsidR="00E34BA1">
        <w:t xml:space="preserve">an additional set of </w:t>
      </w:r>
      <w:r w:rsidR="00415286">
        <w:t xml:space="preserve">requirements </w:t>
      </w:r>
      <w:r w:rsidR="00E34BA1">
        <w:t>relating to the Supermarket Self-Service Checkout application previously completed</w:t>
      </w:r>
      <w:r w:rsidR="00FC042C">
        <w:t xml:space="preserve"> to include </w:t>
      </w:r>
      <w:r w:rsidR="00415286">
        <w:t>an Admi</w:t>
      </w:r>
      <w:r w:rsidR="00BE33D8">
        <w:t>n</w:t>
      </w:r>
      <w:r w:rsidR="00415286">
        <w:t xml:space="preserve"> </w:t>
      </w:r>
      <w:r w:rsidR="00FC042C">
        <w:t>section relating to the</w:t>
      </w:r>
      <w:r w:rsidR="00415286">
        <w:t xml:space="preserve"> same application</w:t>
      </w:r>
      <w:r w:rsidR="00FC042C">
        <w:t xml:space="preserve">, </w:t>
      </w:r>
      <w:r w:rsidR="00415286">
        <w:t>based on the following requirements:</w:t>
      </w:r>
    </w:p>
    <w:p w14:paraId="5DD6EECA" w14:textId="506DCC9B" w:rsidR="00686B6E" w:rsidRPr="0069375A" w:rsidRDefault="00686B6E" w:rsidP="00AF2EBE">
      <w:pPr>
        <w:spacing w:after="160" w:line="360" w:lineRule="auto"/>
        <w:rPr>
          <w:b/>
          <w:bCs/>
          <w:sz w:val="22"/>
          <w:szCs w:val="26"/>
        </w:rPr>
      </w:pPr>
      <w:r w:rsidRPr="0069375A">
        <w:rPr>
          <w:b/>
          <w:bCs/>
          <w:sz w:val="22"/>
          <w:szCs w:val="26"/>
        </w:rPr>
        <w:t xml:space="preserve">Part A – Modifications to existing </w:t>
      </w:r>
      <w:r w:rsidR="00CD4DF8">
        <w:rPr>
          <w:b/>
          <w:bCs/>
          <w:sz w:val="22"/>
          <w:szCs w:val="26"/>
        </w:rPr>
        <w:t>Supermarket C</w:t>
      </w:r>
      <w:r w:rsidRPr="0069375A">
        <w:rPr>
          <w:b/>
          <w:bCs/>
          <w:sz w:val="22"/>
          <w:szCs w:val="26"/>
        </w:rPr>
        <w:t xml:space="preserve">heckout </w:t>
      </w:r>
      <w:r w:rsidR="00CD4DF8">
        <w:rPr>
          <w:b/>
          <w:bCs/>
          <w:sz w:val="22"/>
          <w:szCs w:val="26"/>
        </w:rPr>
        <w:t>S</w:t>
      </w:r>
      <w:r w:rsidRPr="0069375A">
        <w:rPr>
          <w:b/>
          <w:bCs/>
          <w:sz w:val="22"/>
          <w:szCs w:val="26"/>
        </w:rPr>
        <w:t>ystem</w:t>
      </w:r>
    </w:p>
    <w:p w14:paraId="5EAA4A6B" w14:textId="5626B0F8" w:rsidR="00EB0AB7" w:rsidRDefault="000C7501" w:rsidP="00AF2EBE">
      <w:pPr>
        <w:spacing w:after="160" w:line="360" w:lineRule="auto"/>
      </w:pPr>
      <w:r>
        <w:t xml:space="preserve">After </w:t>
      </w:r>
      <w:r w:rsidR="000B5F45">
        <w:t>evaluating</w:t>
      </w:r>
      <w:r>
        <w:t xml:space="preserve"> several other </w:t>
      </w:r>
      <w:r w:rsidR="000B5F45">
        <w:t xml:space="preserve">software development methodologies such as </w:t>
      </w:r>
      <w:r w:rsidR="005E625D">
        <w:t xml:space="preserve">Rapid Application Development, Clean House Development </w:t>
      </w:r>
      <w:r w:rsidR="00345583">
        <w:t xml:space="preserve">and Agile Development, the project lead at IT Works decided </w:t>
      </w:r>
      <w:r w:rsidR="000F429D">
        <w:t xml:space="preserve">on adopting an </w:t>
      </w:r>
      <w:r w:rsidR="008B2B12">
        <w:t>Agile development strategy</w:t>
      </w:r>
      <w:r w:rsidR="008F4AB9">
        <w:t xml:space="preserve"> here</w:t>
      </w:r>
      <w:r w:rsidR="00240511">
        <w:t xml:space="preserve">. </w:t>
      </w:r>
      <w:r w:rsidR="009F2438">
        <w:t>Several Sprint sessions were planned</w:t>
      </w:r>
      <w:r w:rsidR="00BC3E74">
        <w:t xml:space="preserve"> for implementation in the coming weeks that would result in the </w:t>
      </w:r>
      <w:r w:rsidR="00887A50">
        <w:t>finalization of the project requirements specification and</w:t>
      </w:r>
      <w:r w:rsidR="00DB61CB">
        <w:t xml:space="preserve"> </w:t>
      </w:r>
      <w:r w:rsidR="0088537F">
        <w:t>the resulting project deliverables.</w:t>
      </w:r>
    </w:p>
    <w:p w14:paraId="334EA0EC" w14:textId="16AA94D6" w:rsidR="00686B6E" w:rsidRDefault="00A65525" w:rsidP="00AF2EBE">
      <w:pPr>
        <w:spacing w:after="160" w:line="360" w:lineRule="auto"/>
      </w:pPr>
      <w:r>
        <w:t xml:space="preserve">The project team leader </w:t>
      </w:r>
      <w:r w:rsidR="00FE3F10">
        <w:t>has requested you</w:t>
      </w:r>
      <w:r w:rsidR="00D61AEF">
        <w:t xml:space="preserve"> </w:t>
      </w:r>
      <w:r w:rsidR="00686B6E" w:rsidRPr="00275C34">
        <w:t xml:space="preserve">make the following changes to the existing </w:t>
      </w:r>
      <w:r w:rsidR="00D61AEF">
        <w:t xml:space="preserve">Supermarket </w:t>
      </w:r>
      <w:r w:rsidR="00686B6E" w:rsidRPr="00275C34">
        <w:t>checkout system</w:t>
      </w:r>
      <w:r w:rsidR="00AE6745" w:rsidRPr="00275C34">
        <w:t xml:space="preserve">, and document </w:t>
      </w:r>
      <w:r w:rsidR="00D61AEF">
        <w:t xml:space="preserve">resulting </w:t>
      </w:r>
      <w:r w:rsidR="00735AC2" w:rsidRPr="00275C34">
        <w:t xml:space="preserve">changes to </w:t>
      </w:r>
      <w:r w:rsidR="001C1FBB">
        <w:t>the existing application</w:t>
      </w:r>
      <w:r w:rsidR="00AE6745" w:rsidRPr="00275C34">
        <w:t xml:space="preserve"> code </w:t>
      </w:r>
      <w:r w:rsidR="00AE6745">
        <w:t xml:space="preserve">using </w:t>
      </w:r>
      <w:r w:rsidR="00F753C4">
        <w:t>the Python code comment features</w:t>
      </w:r>
      <w:r w:rsidR="00735AC2">
        <w:t xml:space="preserve"> </w:t>
      </w:r>
      <w:r w:rsidR="00735AC2" w:rsidRPr="00275C34">
        <w:t>to explain the changes</w:t>
      </w:r>
      <w:r w:rsidR="00686B6E" w:rsidRPr="00275C34">
        <w:t xml:space="preserve"> </w:t>
      </w:r>
      <w:r w:rsidR="00F753C4">
        <w:t xml:space="preserve">that will be </w:t>
      </w:r>
      <w:r w:rsidR="00686B6E">
        <w:t xml:space="preserve">based </w:t>
      </w:r>
      <w:r w:rsidR="00686B6E" w:rsidRPr="00275C34">
        <w:t xml:space="preserve">on the following </w:t>
      </w:r>
      <w:r w:rsidR="00181C26">
        <w:t xml:space="preserve">implementation </w:t>
      </w:r>
      <w:r w:rsidR="00686B6E" w:rsidRPr="00275C34">
        <w:t>requirements:</w:t>
      </w:r>
    </w:p>
    <w:p w14:paraId="226AD873" w14:textId="5EA0C79C" w:rsidR="00415286" w:rsidRDefault="00686B6E" w:rsidP="00AF2EBE">
      <w:pPr>
        <w:pStyle w:val="ListParagraph"/>
        <w:numPr>
          <w:ilvl w:val="0"/>
          <w:numId w:val="11"/>
        </w:numPr>
        <w:spacing w:after="160" w:line="360" w:lineRule="auto"/>
      </w:pPr>
      <w:r>
        <w:t xml:space="preserve">Use </w:t>
      </w:r>
      <w:proofErr w:type="gramStart"/>
      <w:r>
        <w:t>a</w:t>
      </w:r>
      <w:proofErr w:type="gramEnd"/>
      <w:r>
        <w:t xml:space="preserve"> SQLite database to store the product details, instead of a text file</w:t>
      </w:r>
      <w:r w:rsidR="005E483A">
        <w:t xml:space="preserve"> </w:t>
      </w:r>
      <w:r w:rsidR="001F0099">
        <w:t xml:space="preserve">Products.txt, </w:t>
      </w:r>
      <w:r w:rsidR="00F67A45">
        <w:t>you used in Assignment 1</w:t>
      </w:r>
      <w:r w:rsidR="001F0099">
        <w:t xml:space="preserve"> </w:t>
      </w:r>
    </w:p>
    <w:p w14:paraId="1D586D89" w14:textId="6687A772" w:rsidR="00686B6E" w:rsidRDefault="00686B6E" w:rsidP="001F0099">
      <w:pPr>
        <w:pStyle w:val="ListParagraph"/>
        <w:numPr>
          <w:ilvl w:val="0"/>
          <w:numId w:val="11"/>
        </w:numPr>
        <w:spacing w:after="160" w:line="360" w:lineRule="auto"/>
      </w:pPr>
      <w:r>
        <w:t xml:space="preserve">Use </w:t>
      </w:r>
      <w:proofErr w:type="gramStart"/>
      <w:r>
        <w:t>a</w:t>
      </w:r>
      <w:proofErr w:type="gramEnd"/>
      <w:r>
        <w:t xml:space="preserve"> SQLite database to store the checkout transactions</w:t>
      </w:r>
      <w:r w:rsidR="00F80B1A">
        <w:t xml:space="preserve"> </w:t>
      </w:r>
      <w:r w:rsidR="001F0099">
        <w:t>instead of a text file Transactions.txt, you used in Assignment 1</w:t>
      </w:r>
    </w:p>
    <w:p w14:paraId="592C4789" w14:textId="77777777" w:rsidR="00CB0641" w:rsidRDefault="00686B6E" w:rsidP="00AF2EBE">
      <w:pPr>
        <w:pStyle w:val="ListParagraph"/>
        <w:numPr>
          <w:ilvl w:val="0"/>
          <w:numId w:val="11"/>
        </w:numPr>
        <w:spacing w:after="160" w:line="360" w:lineRule="auto"/>
      </w:pPr>
      <w:r>
        <w:t>To complete the above new requirements, you will need to create</w:t>
      </w:r>
      <w:r w:rsidR="00CB0641">
        <w:t xml:space="preserve"> the following components:</w:t>
      </w:r>
    </w:p>
    <w:p w14:paraId="608CC036" w14:textId="29A03CB2" w:rsidR="00686B6E" w:rsidRDefault="00CB0641" w:rsidP="00CB0641">
      <w:pPr>
        <w:pStyle w:val="ListParagraph"/>
        <w:spacing w:after="160" w:line="360" w:lineRule="auto"/>
      </w:pPr>
      <w:r w:rsidRPr="00CB0641">
        <w:rPr>
          <w:sz w:val="18"/>
          <w:szCs w:val="22"/>
        </w:rPr>
        <w:t>3.1</w:t>
      </w:r>
      <w:r>
        <w:rPr>
          <w:sz w:val="18"/>
          <w:szCs w:val="22"/>
        </w:rPr>
        <w:t xml:space="preserve">. </w:t>
      </w:r>
      <w:r w:rsidRPr="00CB0641">
        <w:rPr>
          <w:sz w:val="18"/>
          <w:szCs w:val="22"/>
        </w:rPr>
        <w:t xml:space="preserve"> </w:t>
      </w:r>
      <w:r w:rsidR="00686B6E">
        <w:t xml:space="preserve">SQLite database with a </w:t>
      </w:r>
      <w:r w:rsidR="00686B6E" w:rsidRPr="00CB0641">
        <w:rPr>
          <w:b/>
          <w:bCs/>
        </w:rPr>
        <w:t xml:space="preserve">Products </w:t>
      </w:r>
      <w:r w:rsidR="00686B6E">
        <w:t xml:space="preserve">and </w:t>
      </w:r>
      <w:r w:rsidR="00686B6E" w:rsidRPr="00CB0641">
        <w:rPr>
          <w:b/>
          <w:bCs/>
        </w:rPr>
        <w:t xml:space="preserve">Transactions </w:t>
      </w:r>
      <w:r w:rsidR="00686B6E" w:rsidRPr="00686B6E">
        <w:t>tables</w:t>
      </w:r>
      <w:r w:rsidR="00686B6E">
        <w:t xml:space="preserve"> with </w:t>
      </w:r>
      <w:r w:rsidR="007C1363">
        <w:t>columns that map to the corresponding class fields</w:t>
      </w:r>
      <w:r w:rsidR="008640B9">
        <w:t xml:space="preserve"> for </w:t>
      </w:r>
      <w:r w:rsidR="008640B9" w:rsidRPr="00B3135C">
        <w:rPr>
          <w:b/>
          <w:bCs/>
        </w:rPr>
        <w:t xml:space="preserve">Product </w:t>
      </w:r>
      <w:r w:rsidR="008640B9">
        <w:t xml:space="preserve">and </w:t>
      </w:r>
      <w:r w:rsidR="008640B9" w:rsidRPr="00B3135C">
        <w:rPr>
          <w:b/>
          <w:bCs/>
        </w:rPr>
        <w:t>Transaction</w:t>
      </w:r>
      <w:r w:rsidR="008640B9">
        <w:t xml:space="preserve"> found in </w:t>
      </w:r>
      <w:r w:rsidR="008640B9" w:rsidRPr="00B42132">
        <w:rPr>
          <w:b/>
          <w:bCs/>
        </w:rPr>
        <w:t>Figure 1</w:t>
      </w:r>
      <w:r w:rsidR="008640B9">
        <w:t xml:space="preserve"> and </w:t>
      </w:r>
      <w:r w:rsidR="008640B9" w:rsidRPr="00B42132">
        <w:rPr>
          <w:b/>
          <w:bCs/>
        </w:rPr>
        <w:t xml:space="preserve">Figure </w:t>
      </w:r>
      <w:r w:rsidR="00B3135C" w:rsidRPr="00B42132">
        <w:rPr>
          <w:b/>
          <w:bCs/>
        </w:rPr>
        <w:t>2</w:t>
      </w:r>
      <w:r w:rsidR="008640B9">
        <w:t xml:space="preserve"> respectively</w:t>
      </w:r>
      <w:r w:rsidR="007C1363">
        <w:t>.</w:t>
      </w:r>
    </w:p>
    <w:p w14:paraId="565130DC" w14:textId="19C7980C" w:rsidR="007F0058" w:rsidRDefault="00B42132" w:rsidP="00CB0641">
      <w:pPr>
        <w:pStyle w:val="ListParagraph"/>
        <w:spacing w:after="160" w:line="360" w:lineRule="auto"/>
      </w:pPr>
      <w:r>
        <w:rPr>
          <w:noProof/>
        </w:rPr>
        <w:drawing>
          <wp:inline distT="0" distB="0" distL="0" distR="0" wp14:anchorId="1920BA16" wp14:editId="7FFCA281">
            <wp:extent cx="3801659" cy="2314575"/>
            <wp:effectExtent l="0" t="0" r="889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4334" cy="232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6573" w14:textId="41415CE5" w:rsidR="00516ABE" w:rsidRDefault="00AA1CF6" w:rsidP="00CB0641">
      <w:pPr>
        <w:pStyle w:val="ListParagraph"/>
        <w:spacing w:after="160" w:line="360" w:lineRule="auto"/>
      </w:pPr>
      <w:r w:rsidRPr="00AA1CF6">
        <w:rPr>
          <w:b/>
          <w:bCs/>
        </w:rPr>
        <w:lastRenderedPageBreak/>
        <w:t>Note:</w:t>
      </w:r>
      <w:r>
        <w:t xml:space="preserve"> You are allowed to include the description in the name field instead of adding a separate description field (i.e., Milk – 2 Litres)</w:t>
      </w:r>
    </w:p>
    <w:p w14:paraId="655BC373" w14:textId="5A7EF8F7" w:rsidR="007920B5" w:rsidRDefault="007920B5" w:rsidP="00AF2EBE">
      <w:pPr>
        <w:pStyle w:val="ListParagraph"/>
        <w:numPr>
          <w:ilvl w:val="0"/>
          <w:numId w:val="11"/>
        </w:numPr>
        <w:spacing w:after="160" w:line="360" w:lineRule="auto"/>
      </w:pPr>
      <w:r>
        <w:t xml:space="preserve">Add </w:t>
      </w:r>
      <w:r w:rsidR="00D21AFD">
        <w:t>at least</w:t>
      </w:r>
      <w:r w:rsidR="00C4777D">
        <w:t xml:space="preserve"> </w:t>
      </w:r>
      <w:r w:rsidR="522DB48E">
        <w:t>five</w:t>
      </w:r>
      <w:r>
        <w:t xml:space="preserve"> </w:t>
      </w:r>
      <w:proofErr w:type="gramStart"/>
      <w:r>
        <w:t>dummy  products</w:t>
      </w:r>
      <w:proofErr w:type="gramEnd"/>
      <w:r>
        <w:t xml:space="preserve"> to the </w:t>
      </w:r>
      <w:r w:rsidRPr="5FF37A77">
        <w:rPr>
          <w:b/>
          <w:bCs/>
        </w:rPr>
        <w:t>Products</w:t>
      </w:r>
      <w:r>
        <w:t xml:space="preserve"> table in the SQLite database for testing purposes</w:t>
      </w:r>
      <w:r w:rsidR="00B0732E">
        <w:t xml:space="preserve">. </w:t>
      </w:r>
    </w:p>
    <w:p w14:paraId="0D15A79D" w14:textId="0599ACE4" w:rsidR="00530CD8" w:rsidRDefault="00686B6E" w:rsidP="00530CD8">
      <w:pPr>
        <w:pStyle w:val="ListParagraph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t xml:space="preserve">In keeping with an </w:t>
      </w:r>
      <w:r w:rsidRPr="00275D09">
        <w:rPr>
          <w:b/>
          <w:bCs/>
        </w:rPr>
        <w:t>OO</w:t>
      </w:r>
      <w:r>
        <w:t xml:space="preserve"> focus, create a </w:t>
      </w:r>
      <w:r w:rsidRPr="00275D09">
        <w:rPr>
          <w:b/>
          <w:bCs/>
        </w:rPr>
        <w:t>Transaction</w:t>
      </w:r>
      <w:r>
        <w:t xml:space="preserve"> class </w:t>
      </w:r>
      <w:proofErr w:type="gramStart"/>
      <w:r>
        <w:t>with  fields</w:t>
      </w:r>
      <w:proofErr w:type="gramEnd"/>
      <w:r>
        <w:t xml:space="preserve"> and </w:t>
      </w:r>
      <w:r w:rsidR="00275D09">
        <w:t>method</w:t>
      </w:r>
      <w:r w:rsidR="00385CD8">
        <w:t xml:space="preserve"> (see Figure </w:t>
      </w:r>
      <w:r w:rsidR="00190200">
        <w:t>2</w:t>
      </w:r>
      <w:r w:rsidR="00385CD8">
        <w:t>.0)</w:t>
      </w:r>
    </w:p>
    <w:p w14:paraId="309604AC" w14:textId="77777777" w:rsidR="00530CD8" w:rsidRDefault="00530CD8" w:rsidP="00530CD8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149BFCFA" w14:textId="77777777" w:rsidR="00530CD8" w:rsidRPr="00530CD8" w:rsidRDefault="00530CD8" w:rsidP="00530CD8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757394F3" w14:textId="50B3CDB7" w:rsidR="00975F88" w:rsidRDefault="0088048F" w:rsidP="00E77A20">
      <w:pPr>
        <w:pStyle w:val="ListParagraph"/>
        <w:numPr>
          <w:ilvl w:val="0"/>
          <w:numId w:val="11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70DF7">
        <w:rPr>
          <w:rFonts w:asciiTheme="minorHAnsi" w:hAnsiTheme="minorHAnsi" w:cstheme="minorHAnsi"/>
          <w:sz w:val="22"/>
          <w:szCs w:val="22"/>
        </w:rPr>
        <w:t xml:space="preserve">Create a </w:t>
      </w:r>
      <w:r w:rsidR="00470DF7">
        <w:rPr>
          <w:rFonts w:asciiTheme="minorHAnsi" w:hAnsiTheme="minorHAnsi" w:cstheme="minorHAnsi"/>
          <w:sz w:val="22"/>
          <w:szCs w:val="22"/>
        </w:rPr>
        <w:t xml:space="preserve">Python </w:t>
      </w:r>
      <w:r w:rsidR="00B6547E" w:rsidRPr="00470DF7">
        <w:rPr>
          <w:rFonts w:asciiTheme="minorHAnsi" w:hAnsiTheme="minorHAnsi" w:cstheme="minorHAnsi"/>
          <w:sz w:val="22"/>
          <w:szCs w:val="22"/>
        </w:rPr>
        <w:t xml:space="preserve">Class called </w:t>
      </w:r>
      <w:proofErr w:type="spellStart"/>
      <w:r w:rsidR="00470DF7" w:rsidRPr="00975F88">
        <w:rPr>
          <w:rFonts w:asciiTheme="minorHAnsi" w:hAnsiTheme="minorHAnsi" w:cstheme="minorHAnsi"/>
          <w:b/>
          <w:bCs/>
          <w:sz w:val="22"/>
          <w:szCs w:val="22"/>
        </w:rPr>
        <w:t>SupermarketDAO</w:t>
      </w:r>
      <w:proofErr w:type="spellEnd"/>
      <w:r w:rsidR="00470DF7">
        <w:rPr>
          <w:rFonts w:asciiTheme="minorHAnsi" w:hAnsiTheme="minorHAnsi" w:cstheme="minorHAnsi"/>
          <w:sz w:val="22"/>
          <w:szCs w:val="22"/>
        </w:rPr>
        <w:t xml:space="preserve"> </w:t>
      </w:r>
      <w:r w:rsidR="00F35730" w:rsidRPr="00470DF7">
        <w:rPr>
          <w:rFonts w:asciiTheme="minorHAnsi" w:hAnsiTheme="minorHAnsi" w:cstheme="minorHAnsi"/>
          <w:sz w:val="22"/>
          <w:szCs w:val="22"/>
        </w:rPr>
        <w:t xml:space="preserve">  </w:t>
      </w:r>
      <w:r w:rsidR="002744A9">
        <w:rPr>
          <w:rFonts w:asciiTheme="minorHAnsi" w:hAnsiTheme="minorHAnsi" w:cstheme="minorHAnsi"/>
          <w:sz w:val="22"/>
          <w:szCs w:val="22"/>
        </w:rPr>
        <w:t>based on the UML model (Figure 3.0)</w:t>
      </w:r>
      <w:r w:rsidR="00F35730" w:rsidRPr="00470DF7">
        <w:rPr>
          <w:rFonts w:asciiTheme="minorHAnsi" w:hAnsiTheme="minorHAnsi" w:cstheme="minorHAnsi"/>
          <w:sz w:val="22"/>
          <w:szCs w:val="22"/>
        </w:rPr>
        <w:t xml:space="preserve"> </w:t>
      </w:r>
      <w:r w:rsidR="00975F88">
        <w:rPr>
          <w:rFonts w:asciiTheme="minorHAnsi" w:hAnsiTheme="minorHAnsi" w:cstheme="minorHAnsi"/>
          <w:sz w:val="22"/>
          <w:szCs w:val="22"/>
        </w:rPr>
        <w:t>-</w:t>
      </w:r>
      <w:r w:rsidR="00F35730" w:rsidRPr="00470DF7">
        <w:rPr>
          <w:rFonts w:asciiTheme="minorHAnsi" w:hAnsiTheme="minorHAnsi" w:cstheme="minorHAnsi"/>
          <w:sz w:val="22"/>
          <w:szCs w:val="22"/>
        </w:rPr>
        <w:t xml:space="preserve"> </w:t>
      </w:r>
      <w:r w:rsidR="00470DF7">
        <w:rPr>
          <w:rFonts w:asciiTheme="minorHAnsi" w:hAnsiTheme="minorHAnsi" w:cstheme="minorHAnsi"/>
          <w:sz w:val="22"/>
          <w:szCs w:val="22"/>
        </w:rPr>
        <w:t xml:space="preserve">that would be used </w:t>
      </w:r>
      <w:r w:rsidR="002744A9">
        <w:rPr>
          <w:rFonts w:asciiTheme="minorHAnsi" w:hAnsiTheme="minorHAnsi" w:cstheme="minorHAnsi"/>
          <w:sz w:val="22"/>
          <w:szCs w:val="22"/>
        </w:rPr>
        <w:t xml:space="preserve">to manage all Product/Transaction data </w:t>
      </w:r>
      <w:r w:rsidR="00F35730" w:rsidRPr="00470DF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97CAC09" w14:textId="1C50CF9A" w:rsidR="00F119F5" w:rsidRDefault="41466104" w:rsidP="00975F88">
      <w:pPr>
        <w:pStyle w:val="ListParagraph"/>
        <w:spacing w:line="360" w:lineRule="auto"/>
        <w:rPr>
          <w:rFonts w:eastAsia="Calibri"/>
          <w:szCs w:val="20"/>
        </w:rPr>
      </w:pPr>
      <w:r>
        <w:rPr>
          <w:noProof/>
        </w:rPr>
        <w:drawing>
          <wp:inline distT="0" distB="0" distL="0" distR="0" wp14:anchorId="58C29E38" wp14:editId="1EFD35A1">
            <wp:extent cx="1800225" cy="1362075"/>
            <wp:effectExtent l="0" t="0" r="0" b="0"/>
            <wp:docPr id="85728124" name="Picture 85728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F99A" w14:textId="23A90F88" w:rsidR="00E77A20" w:rsidRPr="00F119F5" w:rsidRDefault="00F119F5" w:rsidP="00975F88">
      <w:pPr>
        <w:pStyle w:val="ListParagraph"/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F119F5">
        <w:rPr>
          <w:rFonts w:asciiTheme="minorHAnsi" w:hAnsiTheme="minorHAnsi" w:cstheme="minorHAnsi"/>
          <w:b/>
          <w:bCs/>
          <w:sz w:val="22"/>
          <w:szCs w:val="22"/>
        </w:rPr>
        <w:t xml:space="preserve">    (Figure 3.0)</w:t>
      </w:r>
      <w:r w:rsidR="00F35730" w:rsidRPr="00F119F5">
        <w:rPr>
          <w:rFonts w:asciiTheme="minorHAnsi" w:hAnsiTheme="minorHAnsi" w:cstheme="minorHAnsi"/>
          <w:b/>
          <w:bCs/>
          <w:sz w:val="22"/>
          <w:szCs w:val="22"/>
        </w:rPr>
        <w:t xml:space="preserve">           </w:t>
      </w:r>
      <w:r w:rsidR="00FF07CE" w:rsidRPr="00F119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F07CE" w:rsidRPr="00F119F5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FF07CE" w:rsidRPr="00F119F5">
        <w:rPr>
          <w:rFonts w:asciiTheme="minorHAnsi" w:hAnsiTheme="minorHAnsi" w:cstheme="minorHAnsi"/>
          <w:b/>
          <w:bCs/>
          <w:sz w:val="22"/>
          <w:szCs w:val="22"/>
        </w:rPr>
        <w:tab/>
      </w:r>
    </w:p>
    <w:p w14:paraId="6E8C614C" w14:textId="5BDA024E" w:rsidR="007920B5" w:rsidRDefault="006F32A2" w:rsidP="006B73AE">
      <w:pPr>
        <w:pStyle w:val="ListParagraph"/>
        <w:numPr>
          <w:ilvl w:val="0"/>
          <w:numId w:val="11"/>
        </w:numPr>
        <w:spacing w:after="160" w:line="360" w:lineRule="auto"/>
      </w:pPr>
      <w:r w:rsidRPr="009C4F11">
        <w:rPr>
          <w:color w:val="000000" w:themeColor="text1"/>
        </w:rPr>
        <w:t>Modify</w:t>
      </w:r>
      <w:r w:rsidR="00CB0641" w:rsidRPr="009C4F11">
        <w:rPr>
          <w:color w:val="000000" w:themeColor="text1"/>
        </w:rPr>
        <w:t xml:space="preserve"> the</w:t>
      </w:r>
      <w:r w:rsidR="00275D09" w:rsidRPr="009C4F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275D09" w:rsidRPr="009C4F1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save_transction</w:t>
      </w:r>
      <w:proofErr w:type="spellEnd"/>
      <w:r w:rsidR="00275D09" w:rsidRPr="009C4F1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(date, Barcode, amount)</w:t>
      </w:r>
      <w:r w:rsidR="00CB0641" w:rsidRPr="009C4F11">
        <w:rPr>
          <w:color w:val="000000" w:themeColor="text1"/>
        </w:rPr>
        <w:t xml:space="preserve"> method </w:t>
      </w:r>
      <w:r w:rsidR="00275D09" w:rsidRPr="009C4F11">
        <w:rPr>
          <w:color w:val="000000" w:themeColor="text1"/>
        </w:rPr>
        <w:t xml:space="preserve">in </w:t>
      </w:r>
      <w:proofErr w:type="spellStart"/>
      <w:r w:rsidR="00275D09" w:rsidRPr="009C4F11">
        <w:rPr>
          <w:b/>
          <w:color w:val="000000" w:themeColor="text1"/>
        </w:rPr>
        <w:t>CheckoutRegister</w:t>
      </w:r>
      <w:proofErr w:type="spellEnd"/>
      <w:r w:rsidR="00275D09" w:rsidRPr="009C4F11">
        <w:rPr>
          <w:color w:val="000000" w:themeColor="text1"/>
        </w:rPr>
        <w:t xml:space="preserve"> </w:t>
      </w:r>
      <w:r w:rsidR="00684E21" w:rsidRPr="009C4F11">
        <w:rPr>
          <w:color w:val="000000" w:themeColor="text1"/>
        </w:rPr>
        <w:t xml:space="preserve">to create a </w:t>
      </w:r>
      <w:r w:rsidR="00684E21" w:rsidRPr="009C4F11">
        <w:rPr>
          <w:b/>
          <w:color w:val="000000" w:themeColor="text1"/>
        </w:rPr>
        <w:t>Transaction</w:t>
      </w:r>
      <w:r w:rsidR="00684E21" w:rsidRPr="009C4F11">
        <w:rPr>
          <w:color w:val="000000" w:themeColor="text1"/>
        </w:rPr>
        <w:t xml:space="preserve"> instance </w:t>
      </w:r>
      <w:r w:rsidR="00D003FC" w:rsidRPr="009C4F11">
        <w:rPr>
          <w:color w:val="000000" w:themeColor="text1"/>
        </w:rPr>
        <w:t>that is saved in</w:t>
      </w:r>
      <w:r w:rsidR="00684E21" w:rsidRPr="009C4F11">
        <w:rPr>
          <w:color w:val="000000" w:themeColor="text1"/>
        </w:rPr>
        <w:t xml:space="preserve"> </w:t>
      </w:r>
      <w:r w:rsidR="002D35CB" w:rsidRPr="009C4F11">
        <w:rPr>
          <w:color w:val="000000" w:themeColor="text1"/>
        </w:rPr>
        <w:t xml:space="preserve">the </w:t>
      </w:r>
      <w:r w:rsidR="00274490" w:rsidRPr="009C4F11">
        <w:rPr>
          <w:color w:val="000000" w:themeColor="text1"/>
        </w:rPr>
        <w:t>database, by passing it</w:t>
      </w:r>
      <w:r w:rsidR="005D6C83" w:rsidRPr="009C4F11">
        <w:rPr>
          <w:color w:val="000000" w:themeColor="text1"/>
        </w:rPr>
        <w:t xml:space="preserve"> as</w:t>
      </w:r>
      <w:r w:rsidR="00684E21" w:rsidRPr="009C4F11">
        <w:rPr>
          <w:color w:val="000000" w:themeColor="text1"/>
        </w:rPr>
        <w:t xml:space="preserve"> parameter</w:t>
      </w:r>
      <w:r w:rsidR="002D35CB" w:rsidRPr="009C4F11">
        <w:rPr>
          <w:color w:val="000000" w:themeColor="text1"/>
        </w:rPr>
        <w:t xml:space="preserve"> </w:t>
      </w:r>
      <w:r w:rsidR="00684E21" w:rsidRPr="009C4F11">
        <w:rPr>
          <w:color w:val="000000" w:themeColor="text1"/>
        </w:rPr>
        <w:t>to</w:t>
      </w:r>
      <w:r w:rsidR="002D35CB" w:rsidRPr="009C4F11">
        <w:rPr>
          <w:color w:val="000000" w:themeColor="text1"/>
        </w:rPr>
        <w:t xml:space="preserve"> </w:t>
      </w:r>
      <w:proofErr w:type="gramStart"/>
      <w:r w:rsidR="002D35CB" w:rsidRPr="009C4F11">
        <w:rPr>
          <w:color w:val="000000" w:themeColor="text1"/>
        </w:rPr>
        <w:t xml:space="preserve">the </w:t>
      </w:r>
      <w:r w:rsidR="00044759" w:rsidRPr="009C4F11">
        <w:rPr>
          <w:color w:val="000000" w:themeColor="text1"/>
        </w:rPr>
        <w:t xml:space="preserve"> </w:t>
      </w:r>
      <w:proofErr w:type="spellStart"/>
      <w:r w:rsidR="00B0732E" w:rsidRPr="009C4F11">
        <w:rPr>
          <w:b/>
          <w:color w:val="000000" w:themeColor="text1"/>
        </w:rPr>
        <w:t>add</w:t>
      </w:r>
      <w:r w:rsidR="00CB0641" w:rsidRPr="009C4F11">
        <w:rPr>
          <w:b/>
          <w:color w:val="000000" w:themeColor="text1"/>
        </w:rPr>
        <w:t>Transaction</w:t>
      </w:r>
      <w:r w:rsidR="00B0732E" w:rsidRPr="009C4F11">
        <w:rPr>
          <w:b/>
          <w:color w:val="000000" w:themeColor="text1"/>
        </w:rPr>
        <w:t>ToDB</w:t>
      </w:r>
      <w:proofErr w:type="spellEnd"/>
      <w:proofErr w:type="gramEnd"/>
      <w:r w:rsidR="00CB0641" w:rsidRPr="009C4F11">
        <w:rPr>
          <w:b/>
          <w:color w:val="000000" w:themeColor="text1"/>
        </w:rPr>
        <w:t>(</w:t>
      </w:r>
      <w:proofErr w:type="spellStart"/>
      <w:r w:rsidR="00B0732E" w:rsidRPr="009C4F11">
        <w:rPr>
          <w:b/>
          <w:color w:val="000000" w:themeColor="text1"/>
        </w:rPr>
        <w:t>transaction_object</w:t>
      </w:r>
      <w:proofErr w:type="spellEnd"/>
      <w:r w:rsidR="00CB0641" w:rsidRPr="009C4F11">
        <w:rPr>
          <w:b/>
          <w:color w:val="000000" w:themeColor="text1"/>
        </w:rPr>
        <w:t>)</w:t>
      </w:r>
      <w:r w:rsidR="002D35CB" w:rsidRPr="009C4F11">
        <w:rPr>
          <w:b/>
          <w:color w:val="000000" w:themeColor="text1"/>
        </w:rPr>
        <w:t xml:space="preserve"> </w:t>
      </w:r>
      <w:r w:rsidR="00CB0641" w:rsidRPr="009C4F11">
        <w:rPr>
          <w:color w:val="000000" w:themeColor="text1"/>
        </w:rPr>
        <w:t xml:space="preserve"> method </w:t>
      </w:r>
      <w:r w:rsidR="002D35CB" w:rsidRPr="009C4F11">
        <w:rPr>
          <w:color w:val="000000" w:themeColor="text1"/>
        </w:rPr>
        <w:t xml:space="preserve">of the </w:t>
      </w:r>
      <w:proofErr w:type="spellStart"/>
      <w:r w:rsidR="002D35CB" w:rsidRPr="009C4F11">
        <w:rPr>
          <w:b/>
          <w:color w:val="000000" w:themeColor="text1"/>
        </w:rPr>
        <w:t>SupermarketDAO</w:t>
      </w:r>
      <w:proofErr w:type="spellEnd"/>
      <w:r w:rsidR="002D35CB" w:rsidRPr="009C4F11">
        <w:rPr>
          <w:color w:val="000000" w:themeColor="text1"/>
        </w:rPr>
        <w:t xml:space="preserve"> </w:t>
      </w:r>
      <w:r w:rsidR="009C4F11" w:rsidRPr="009C4F11">
        <w:rPr>
          <w:color w:val="000000" w:themeColor="text1"/>
        </w:rPr>
        <w:t>object</w:t>
      </w:r>
      <w:r w:rsidR="002D35CB" w:rsidRPr="009C4F11">
        <w:rPr>
          <w:color w:val="000000" w:themeColor="text1"/>
        </w:rPr>
        <w:t xml:space="preserve"> </w:t>
      </w:r>
    </w:p>
    <w:p w14:paraId="2DCA2EBB" w14:textId="77777777" w:rsidR="00E835F1" w:rsidRDefault="00E835F1" w:rsidP="00AF2EBE">
      <w:pPr>
        <w:spacing w:after="160" w:line="360" w:lineRule="auto"/>
      </w:pPr>
    </w:p>
    <w:p w14:paraId="1A8DF2C8" w14:textId="3CD32B3C" w:rsidR="00686B6E" w:rsidRPr="0069375A" w:rsidRDefault="00686B6E" w:rsidP="00AF2EBE">
      <w:pPr>
        <w:spacing w:after="160" w:line="360" w:lineRule="auto"/>
        <w:rPr>
          <w:b/>
          <w:bCs/>
          <w:sz w:val="22"/>
          <w:szCs w:val="26"/>
        </w:rPr>
      </w:pPr>
      <w:r w:rsidRPr="0069375A">
        <w:rPr>
          <w:b/>
          <w:bCs/>
          <w:sz w:val="22"/>
          <w:szCs w:val="26"/>
        </w:rPr>
        <w:t xml:space="preserve">Part B – </w:t>
      </w:r>
      <w:bookmarkStart w:id="0" w:name="_Hlk77450140"/>
      <w:r w:rsidRPr="0069375A">
        <w:rPr>
          <w:b/>
          <w:bCs/>
          <w:sz w:val="22"/>
          <w:szCs w:val="26"/>
        </w:rPr>
        <w:t xml:space="preserve">Administrative (Admin) System </w:t>
      </w:r>
      <w:r w:rsidR="001F0922">
        <w:rPr>
          <w:b/>
          <w:bCs/>
          <w:sz w:val="22"/>
          <w:szCs w:val="26"/>
        </w:rPr>
        <w:t>/ Implementation</w:t>
      </w:r>
      <w:r w:rsidRPr="0069375A">
        <w:rPr>
          <w:b/>
          <w:bCs/>
          <w:sz w:val="22"/>
          <w:szCs w:val="26"/>
        </w:rPr>
        <w:t xml:space="preserve"> Requirements</w:t>
      </w:r>
    </w:p>
    <w:bookmarkEnd w:id="0"/>
    <w:p w14:paraId="70A836E3" w14:textId="2508ABAE" w:rsidR="00686B6E" w:rsidRDefault="1B2F7E25" w:rsidP="00AF2EBE">
      <w:pPr>
        <w:spacing w:after="160" w:line="360" w:lineRule="auto"/>
      </w:pPr>
      <w:r>
        <w:t xml:space="preserve">The Project leader has </w:t>
      </w:r>
      <w:r w:rsidR="439964C6">
        <w:t xml:space="preserve">directed that </w:t>
      </w:r>
      <w:r>
        <w:t xml:space="preserve">  the ne</w:t>
      </w:r>
      <w:r w:rsidR="5EFE27E7">
        <w:t>w</w:t>
      </w:r>
      <w:r w:rsidR="007920B5">
        <w:t xml:space="preserve"> </w:t>
      </w:r>
      <w:r w:rsidR="007920B5" w:rsidRPr="007920B5">
        <w:rPr>
          <w:b/>
          <w:bCs/>
        </w:rPr>
        <w:t>Admin</w:t>
      </w:r>
      <w:r w:rsidR="007920B5">
        <w:t xml:space="preserve"> system will be implemented as a prototyped </w:t>
      </w:r>
      <w:r w:rsidR="007920B5" w:rsidRPr="007920B5">
        <w:rPr>
          <w:b/>
          <w:bCs/>
        </w:rPr>
        <w:t>Console</w:t>
      </w:r>
      <w:r w:rsidR="007920B5">
        <w:t xml:space="preserve"> application </w:t>
      </w:r>
      <w:r w:rsidR="3216992C">
        <w:t>and has mandated</w:t>
      </w:r>
      <w:r w:rsidR="007920B5">
        <w:t xml:space="preserve"> the following requirements:</w:t>
      </w:r>
    </w:p>
    <w:p w14:paraId="04C6CA8B" w14:textId="5137B0EF" w:rsidR="00686B6E" w:rsidRPr="00386530" w:rsidRDefault="007920B5" w:rsidP="00AF2EBE">
      <w:pPr>
        <w:pStyle w:val="ListParagraph"/>
        <w:numPr>
          <w:ilvl w:val="0"/>
          <w:numId w:val="13"/>
        </w:numPr>
        <w:spacing w:after="160" w:line="360" w:lineRule="auto"/>
      </w:pPr>
      <w:r w:rsidRPr="00386530">
        <w:t>Create a module to manage the entire application which will serve as the start-up module,</w:t>
      </w:r>
    </w:p>
    <w:p w14:paraId="1818FC43" w14:textId="03959071" w:rsidR="007920B5" w:rsidRPr="00386530" w:rsidRDefault="002F3348" w:rsidP="00AF2EBE">
      <w:pPr>
        <w:pStyle w:val="ListParagraph"/>
        <w:numPr>
          <w:ilvl w:val="0"/>
          <w:numId w:val="13"/>
        </w:numPr>
        <w:spacing w:after="160" w:line="360" w:lineRule="auto"/>
        <w:rPr>
          <w:b/>
          <w:bCs/>
        </w:rPr>
      </w:pPr>
      <w:r w:rsidRPr="00386530">
        <w:t>When module is started</w:t>
      </w:r>
      <w:r w:rsidR="006E1E39" w:rsidRPr="00386530">
        <w:t xml:space="preserve"> the</w:t>
      </w:r>
      <w:r w:rsidR="007920B5" w:rsidRPr="00386530">
        <w:t xml:space="preserve"> </w:t>
      </w:r>
      <w:r w:rsidR="00582FCA" w:rsidRPr="00386530">
        <w:t>user must</w:t>
      </w:r>
      <w:r w:rsidR="007920B5" w:rsidRPr="00386530">
        <w:t xml:space="preserve"> be authenticated using credentials in a </w:t>
      </w:r>
      <w:r w:rsidR="007920B5" w:rsidRPr="00386530">
        <w:rPr>
          <w:b/>
        </w:rPr>
        <w:t>binary file</w:t>
      </w:r>
      <w:r w:rsidR="007920B5" w:rsidRPr="00386530">
        <w:t xml:space="preserve"> (not text file</w:t>
      </w:r>
      <w:r w:rsidR="00705C2C" w:rsidRPr="00386530">
        <w:t>).</w:t>
      </w:r>
      <w:r w:rsidR="007920B5" w:rsidRPr="00386530">
        <w:t xml:space="preserve"> The credentials </w:t>
      </w:r>
      <w:r w:rsidR="006E1E39" w:rsidRPr="00386530">
        <w:t>should store</w:t>
      </w:r>
      <w:r w:rsidR="007920B5" w:rsidRPr="00386530">
        <w:t xml:space="preserve"> a </w:t>
      </w:r>
      <w:r w:rsidR="006E1E39" w:rsidRPr="00386530">
        <w:t xml:space="preserve">user’s </w:t>
      </w:r>
      <w:r w:rsidR="007920B5" w:rsidRPr="00386530">
        <w:rPr>
          <w:b/>
        </w:rPr>
        <w:t>Username</w:t>
      </w:r>
      <w:r w:rsidR="007920B5" w:rsidRPr="00386530">
        <w:t xml:space="preserve"> and </w:t>
      </w:r>
      <w:r w:rsidR="007920B5" w:rsidRPr="00386530">
        <w:rPr>
          <w:b/>
        </w:rPr>
        <w:t>Password</w:t>
      </w:r>
      <w:r w:rsidR="00AA1CF6">
        <w:rPr>
          <w:b/>
        </w:rPr>
        <w:t>.</w:t>
      </w:r>
    </w:p>
    <w:p w14:paraId="7BE3BFC5" w14:textId="26335AE9" w:rsidR="00EE39E7" w:rsidRPr="00386530" w:rsidRDefault="00EE39E7" w:rsidP="00AF2EBE">
      <w:pPr>
        <w:pStyle w:val="ListParagraph"/>
        <w:numPr>
          <w:ilvl w:val="0"/>
          <w:numId w:val="13"/>
        </w:numPr>
        <w:spacing w:after="160" w:line="360" w:lineRule="auto"/>
      </w:pPr>
      <w:r w:rsidRPr="00386530">
        <w:t>On successful authentication of a user, the system should display a menu with the following options:</w:t>
      </w:r>
    </w:p>
    <w:p w14:paraId="1B336E18" w14:textId="003046E5" w:rsidR="00EE39E7" w:rsidRPr="00386530" w:rsidRDefault="00EE39E7" w:rsidP="00AF2EBE">
      <w:pPr>
        <w:pStyle w:val="ListParagraph"/>
        <w:numPr>
          <w:ilvl w:val="1"/>
          <w:numId w:val="13"/>
        </w:numPr>
        <w:spacing w:after="160" w:line="360" w:lineRule="auto"/>
      </w:pPr>
      <w:r w:rsidRPr="00386530">
        <w:t>Add Products to Database</w:t>
      </w:r>
    </w:p>
    <w:p w14:paraId="40078CD9" w14:textId="3B72C121" w:rsidR="00EE39E7" w:rsidRPr="00386530" w:rsidRDefault="00EE39E7" w:rsidP="00AF2EBE">
      <w:pPr>
        <w:pStyle w:val="ListParagraph"/>
        <w:numPr>
          <w:ilvl w:val="1"/>
          <w:numId w:val="13"/>
        </w:numPr>
        <w:spacing w:after="160" w:line="360" w:lineRule="auto"/>
      </w:pPr>
      <w:r w:rsidRPr="00386530">
        <w:t>List all Products in Database (Ascending order of Product bar-code)</w:t>
      </w:r>
    </w:p>
    <w:p w14:paraId="3C67EE5F" w14:textId="163A064F" w:rsidR="008E0BA5" w:rsidRPr="00386530" w:rsidRDefault="008E0BA5" w:rsidP="00AF2EBE">
      <w:pPr>
        <w:pStyle w:val="ListParagraph"/>
        <w:numPr>
          <w:ilvl w:val="1"/>
          <w:numId w:val="13"/>
        </w:numPr>
        <w:spacing w:after="160" w:line="360" w:lineRule="auto"/>
      </w:pPr>
      <w:r w:rsidRPr="00386530">
        <w:t>Find a Product in the Database, based on Product Bar-Code</w:t>
      </w:r>
    </w:p>
    <w:p w14:paraId="29A6376D" w14:textId="51724EE4" w:rsidR="00EE39E7" w:rsidRPr="00386530" w:rsidRDefault="00EE39E7" w:rsidP="00AF2EBE">
      <w:pPr>
        <w:pStyle w:val="ListParagraph"/>
        <w:numPr>
          <w:ilvl w:val="1"/>
          <w:numId w:val="13"/>
        </w:numPr>
        <w:spacing w:after="160" w:line="360" w:lineRule="auto"/>
      </w:pPr>
      <w:r w:rsidRPr="00386530">
        <w:t>List All Transactions (Ascending order of date</w:t>
      </w:r>
      <w:r w:rsidR="008E0BA5" w:rsidRPr="00386530">
        <w:t xml:space="preserve"> of transaction</w:t>
      </w:r>
      <w:r w:rsidRPr="00386530">
        <w:t>)</w:t>
      </w:r>
    </w:p>
    <w:p w14:paraId="5792F949" w14:textId="718436B6" w:rsidR="00EE39E7" w:rsidRDefault="00EE39E7" w:rsidP="00AF2EBE">
      <w:pPr>
        <w:pStyle w:val="ListParagraph"/>
        <w:numPr>
          <w:ilvl w:val="1"/>
          <w:numId w:val="13"/>
        </w:numPr>
        <w:spacing w:after="160" w:line="360" w:lineRule="auto"/>
      </w:pPr>
      <w:r>
        <w:t xml:space="preserve">Display </w:t>
      </w:r>
      <w:r w:rsidR="008E0BA5">
        <w:t>a Bar chart</w:t>
      </w:r>
      <w:r>
        <w:t xml:space="preserve"> of Products sold </w:t>
      </w:r>
      <w:r w:rsidR="008E0BA5">
        <w:t>by quantity</w:t>
      </w:r>
    </w:p>
    <w:p w14:paraId="1FE3F0D0" w14:textId="7E53AF4F" w:rsidR="008E0BA5" w:rsidRDefault="008E0BA5" w:rsidP="00AF2EBE">
      <w:pPr>
        <w:pStyle w:val="ListParagraph"/>
        <w:numPr>
          <w:ilvl w:val="1"/>
          <w:numId w:val="13"/>
        </w:numPr>
        <w:spacing w:after="160" w:line="360" w:lineRule="auto"/>
      </w:pPr>
      <w:r>
        <w:t>Display an Excel report of all transactions.</w:t>
      </w:r>
    </w:p>
    <w:p w14:paraId="5949C90A" w14:textId="0437B353" w:rsidR="00AF2EBE" w:rsidRDefault="007F62CF" w:rsidP="00AF2EBE">
      <w:pPr>
        <w:pStyle w:val="ListParagraph"/>
        <w:numPr>
          <w:ilvl w:val="1"/>
          <w:numId w:val="13"/>
        </w:numPr>
        <w:spacing w:after="160" w:line="360" w:lineRule="auto"/>
      </w:pPr>
      <w:r>
        <w:t>Exit</w:t>
      </w:r>
    </w:p>
    <w:p w14:paraId="12C5CD91" w14:textId="77777777" w:rsidR="00B0732E" w:rsidRDefault="00B0732E" w:rsidP="005E5234">
      <w:pPr>
        <w:spacing w:after="160" w:line="360" w:lineRule="auto"/>
      </w:pPr>
    </w:p>
    <w:p w14:paraId="4A6AA296" w14:textId="7DD76F57" w:rsidR="005E5234" w:rsidRDefault="008E0BA5" w:rsidP="005E5234">
      <w:pPr>
        <w:spacing w:after="160" w:line="360" w:lineRule="auto"/>
      </w:pPr>
      <w:r>
        <w:t>Use the Use Case</w:t>
      </w:r>
      <w:r w:rsidR="00237355">
        <w:t xml:space="preserve"> Report (Appendix </w:t>
      </w:r>
      <w:r w:rsidR="00E6280B">
        <w:t>A)</w:t>
      </w:r>
      <w:r>
        <w:t xml:space="preserve"> to help implement the above menu options</w:t>
      </w:r>
      <w:r w:rsidR="00237355">
        <w:t>.</w:t>
      </w:r>
    </w:p>
    <w:p w14:paraId="3B3A76A1" w14:textId="161AD691" w:rsidR="00D606F4" w:rsidRPr="00D606F4" w:rsidRDefault="00D606F4" w:rsidP="005E5234">
      <w:pPr>
        <w:spacing w:after="160" w:line="360" w:lineRule="auto"/>
        <w:rPr>
          <w:szCs w:val="20"/>
        </w:rPr>
      </w:pPr>
      <w:r w:rsidRPr="009C4F11">
        <w:rPr>
          <w:szCs w:val="20"/>
        </w:rPr>
        <w:t xml:space="preserve">All code must adhere to the </w:t>
      </w:r>
      <w:proofErr w:type="spellStart"/>
      <w:r w:rsidRPr="009C4F11">
        <w:rPr>
          <w:szCs w:val="20"/>
        </w:rPr>
        <w:t>ITWorks</w:t>
      </w:r>
      <w:proofErr w:type="spellEnd"/>
      <w:r w:rsidRPr="009C4F11">
        <w:rPr>
          <w:szCs w:val="20"/>
        </w:rPr>
        <w:t xml:space="preserve"> coding standards and use the Python Comments feature to appropriately comment </w:t>
      </w:r>
      <w:r w:rsidR="00BE0592" w:rsidRPr="009C4F11">
        <w:rPr>
          <w:szCs w:val="20"/>
        </w:rPr>
        <w:t xml:space="preserve">and document </w:t>
      </w:r>
      <w:r w:rsidRPr="009C4F11">
        <w:rPr>
          <w:szCs w:val="20"/>
        </w:rPr>
        <w:t xml:space="preserve">sections of your code for </w:t>
      </w:r>
      <w:proofErr w:type="gramStart"/>
      <w:r w:rsidRPr="009C4F11">
        <w:rPr>
          <w:szCs w:val="20"/>
        </w:rPr>
        <w:t>readability</w:t>
      </w:r>
      <w:r w:rsidR="00735AC2" w:rsidRPr="009C4F11">
        <w:rPr>
          <w:szCs w:val="20"/>
        </w:rPr>
        <w:t xml:space="preserve"> </w:t>
      </w:r>
      <w:r w:rsidRPr="009C4F11">
        <w:rPr>
          <w:szCs w:val="20"/>
        </w:rPr>
        <w:t>.</w:t>
      </w:r>
      <w:proofErr w:type="gramEnd"/>
      <w:r w:rsidR="00F57A7D" w:rsidRPr="009C4F11">
        <w:rPr>
          <w:szCs w:val="20"/>
        </w:rPr>
        <w:t xml:space="preserve"> </w:t>
      </w:r>
      <w:r w:rsidR="00F57A7D" w:rsidRPr="009C4F11">
        <w:rPr>
          <w:b/>
          <w:szCs w:val="20"/>
        </w:rPr>
        <w:t>NOTE:</w:t>
      </w:r>
      <w:r w:rsidR="00F57A7D" w:rsidRPr="009C4F11">
        <w:rPr>
          <w:szCs w:val="20"/>
        </w:rPr>
        <w:t xml:space="preserve"> You must remember to close all database connection after you have run your queries</w:t>
      </w:r>
      <w:r w:rsidR="00525EC6" w:rsidRPr="009C4F11">
        <w:rPr>
          <w:szCs w:val="20"/>
        </w:rPr>
        <w:t xml:space="preserve">. This will ensure that the connection will be </w:t>
      </w:r>
      <w:proofErr w:type="gramStart"/>
      <w:r w:rsidR="00525EC6" w:rsidRPr="009C4F11">
        <w:rPr>
          <w:szCs w:val="20"/>
        </w:rPr>
        <w:t>destroyed</w:t>
      </w:r>
      <w:proofErr w:type="gramEnd"/>
      <w:r w:rsidR="00FB733F" w:rsidRPr="009C4F11">
        <w:rPr>
          <w:szCs w:val="20"/>
        </w:rPr>
        <w:t xml:space="preserve"> and valuable memory resources will be recovered</w:t>
      </w:r>
    </w:p>
    <w:p w14:paraId="586EA59E" w14:textId="0D55F136" w:rsidR="00B0732E" w:rsidRDefault="0069375A" w:rsidP="005E5234">
      <w:pPr>
        <w:pStyle w:val="ListParagraph"/>
        <w:numPr>
          <w:ilvl w:val="0"/>
          <w:numId w:val="44"/>
        </w:numPr>
        <w:spacing w:after="160" w:line="360" w:lineRule="auto"/>
        <w:rPr>
          <w:szCs w:val="20"/>
        </w:rPr>
      </w:pPr>
      <w:r w:rsidRPr="00D606F4">
        <w:rPr>
          <w:szCs w:val="20"/>
        </w:rPr>
        <w:t xml:space="preserve">The systems analysis /designers have recommended the following specifications for each Use Case </w:t>
      </w:r>
      <w:r w:rsidR="000820C9">
        <w:rPr>
          <w:szCs w:val="20"/>
        </w:rPr>
        <w:t xml:space="preserve">to </w:t>
      </w:r>
      <w:r w:rsidRPr="00D606F4">
        <w:rPr>
          <w:szCs w:val="20"/>
        </w:rPr>
        <w:t>be implemented</w:t>
      </w:r>
      <w:r w:rsidR="007707D1">
        <w:rPr>
          <w:szCs w:val="20"/>
        </w:rPr>
        <w:t xml:space="preserve"> after </w:t>
      </w:r>
      <w:r w:rsidR="007707D1" w:rsidRPr="009C4F11">
        <w:rPr>
          <w:szCs w:val="20"/>
        </w:rPr>
        <w:t xml:space="preserve">evaluating </w:t>
      </w:r>
      <w:r w:rsidR="00F83E17" w:rsidRPr="009C4F11">
        <w:rPr>
          <w:szCs w:val="20"/>
        </w:rPr>
        <w:t>other options against the above criteria</w:t>
      </w:r>
    </w:p>
    <w:p w14:paraId="51E48441" w14:textId="77777777" w:rsidR="00886EAB" w:rsidRPr="000820C9" w:rsidRDefault="00886EAB" w:rsidP="00886EAB">
      <w:pPr>
        <w:pStyle w:val="ListParagraph"/>
        <w:spacing w:after="160" w:line="360" w:lineRule="auto"/>
        <w:ind w:left="360"/>
        <w:rPr>
          <w:szCs w:val="20"/>
        </w:rPr>
      </w:pPr>
    </w:p>
    <w:p w14:paraId="7775BD6D" w14:textId="55707CEF" w:rsidR="0069375A" w:rsidRPr="00F670E6" w:rsidRDefault="0069375A" w:rsidP="000820C9">
      <w:pPr>
        <w:pStyle w:val="ListParagraph"/>
        <w:numPr>
          <w:ilvl w:val="0"/>
          <w:numId w:val="31"/>
        </w:numPr>
        <w:spacing w:after="160" w:line="360" w:lineRule="auto"/>
        <w:ind w:left="720"/>
        <w:rPr>
          <w:b/>
          <w:bCs/>
        </w:rPr>
      </w:pPr>
      <w:r w:rsidRPr="00F670E6">
        <w:rPr>
          <w:b/>
          <w:bCs/>
        </w:rPr>
        <w:t>Add Products to Database</w:t>
      </w:r>
    </w:p>
    <w:p w14:paraId="5775B7A3" w14:textId="3233A2E3" w:rsidR="0069375A" w:rsidRDefault="00D73F25" w:rsidP="000820C9">
      <w:pPr>
        <w:spacing w:after="160" w:line="360" w:lineRule="auto"/>
        <w:ind w:left="1080"/>
      </w:pPr>
      <w:r>
        <w:t xml:space="preserve">Selecting this option will call a method (see below) using </w:t>
      </w:r>
      <w:r w:rsidR="00AD3660">
        <w:t>the product</w:t>
      </w:r>
      <w:r w:rsidR="0069375A">
        <w:t xml:space="preserve"> details</w:t>
      </w:r>
      <w:r>
        <w:t xml:space="preserve"> entered from the keyboard by the </w:t>
      </w:r>
      <w:r w:rsidR="00455697">
        <w:t>user, to</w:t>
      </w:r>
      <w:r w:rsidR="0069375A">
        <w:t xml:space="preserve">, a </w:t>
      </w:r>
      <w:r w:rsidR="0069375A" w:rsidRPr="005A01B2">
        <w:rPr>
          <w:b/>
          <w:bCs/>
        </w:rPr>
        <w:t>Product</w:t>
      </w:r>
      <w:r w:rsidR="0069375A">
        <w:t xml:space="preserve"> instance </w:t>
      </w:r>
      <w:r>
        <w:t>which is passed</w:t>
      </w:r>
      <w:r w:rsidR="0069375A">
        <w:t xml:space="preserve"> as an input parameter t</w:t>
      </w:r>
      <w:r w:rsidR="005A01B2">
        <w:t>o</w:t>
      </w:r>
      <w:r w:rsidR="0069375A">
        <w:t xml:space="preserve"> the following </w:t>
      </w:r>
      <w:r>
        <w:t>method</w:t>
      </w:r>
      <w:r w:rsidR="005A01B2">
        <w:t xml:space="preserve"> of the </w:t>
      </w:r>
      <w:proofErr w:type="spellStart"/>
      <w:r w:rsidR="005A01B2" w:rsidRPr="005A01B2">
        <w:rPr>
          <w:b/>
          <w:bCs/>
        </w:rPr>
        <w:t>Supermarket_DAO</w:t>
      </w:r>
      <w:proofErr w:type="spellEnd"/>
      <w:r w:rsidR="005A01B2">
        <w:t xml:space="preserve"> instance:</w:t>
      </w:r>
    </w:p>
    <w:p w14:paraId="1517961D" w14:textId="7675AA86" w:rsidR="005A01B2" w:rsidRPr="00943D09" w:rsidRDefault="0069375A" w:rsidP="000820C9">
      <w:pPr>
        <w:spacing w:after="160" w:line="360" w:lineRule="auto"/>
        <w:ind w:left="360" w:firstLine="720"/>
        <w:rPr>
          <w:rFonts w:asciiTheme="minorHAnsi" w:hAnsiTheme="minorHAnsi" w:cstheme="minorHAnsi"/>
          <w:b/>
          <w:color w:val="000000" w:themeColor="text1"/>
        </w:rPr>
      </w:pPr>
      <w:proofErr w:type="spellStart"/>
      <w:r w:rsidRPr="00943D09">
        <w:rPr>
          <w:rFonts w:asciiTheme="minorHAnsi" w:hAnsiTheme="minorHAnsi" w:cstheme="minorHAnsi"/>
          <w:b/>
          <w:color w:val="000000" w:themeColor="text1"/>
        </w:rPr>
        <w:t>addProductToDB</w:t>
      </w:r>
      <w:proofErr w:type="spellEnd"/>
      <w:r w:rsidRPr="00943D09">
        <w:rPr>
          <w:rFonts w:asciiTheme="minorHAnsi" w:hAnsiTheme="minorHAnsi" w:cstheme="minorHAnsi"/>
          <w:b/>
          <w:color w:val="000000" w:themeColor="text1"/>
        </w:rPr>
        <w:t>(</w:t>
      </w:r>
      <w:proofErr w:type="spellStart"/>
      <w:r w:rsidRPr="005A01B2">
        <w:rPr>
          <w:rFonts w:asciiTheme="minorHAnsi" w:hAnsiTheme="minorHAnsi" w:cstheme="minorHAnsi"/>
          <w:b/>
          <w:bCs/>
          <w:color w:val="000000" w:themeColor="text1"/>
        </w:rPr>
        <w:t>product_object</w:t>
      </w:r>
      <w:proofErr w:type="spellEnd"/>
      <w:r w:rsidRPr="00943D09">
        <w:rPr>
          <w:rFonts w:asciiTheme="minorHAnsi" w:hAnsiTheme="minorHAnsi" w:cstheme="minorHAnsi"/>
          <w:b/>
          <w:color w:val="000000" w:themeColor="text1"/>
        </w:rPr>
        <w:t>)</w:t>
      </w:r>
    </w:p>
    <w:p w14:paraId="7B26FBF6" w14:textId="433C19D6" w:rsidR="005A01B2" w:rsidRPr="00943D09" w:rsidRDefault="005A01B2" w:rsidP="0048540E">
      <w:pPr>
        <w:spacing w:after="160" w:line="360" w:lineRule="auto"/>
        <w:ind w:left="1080"/>
        <w:rPr>
          <w:rFonts w:asciiTheme="minorHAnsi" w:hAnsiTheme="minorHAnsi" w:cstheme="minorHAnsi"/>
          <w:b/>
          <w:color w:val="000000" w:themeColor="text1"/>
        </w:rPr>
      </w:pPr>
      <w:r w:rsidRPr="00943D09">
        <w:rPr>
          <w:rFonts w:asciiTheme="minorHAnsi" w:hAnsiTheme="minorHAnsi" w:cstheme="minorHAnsi"/>
          <w:b/>
          <w:color w:val="000000" w:themeColor="text1"/>
        </w:rPr>
        <w:t>###</w:t>
      </w:r>
      <w:r w:rsidR="0069375A" w:rsidRPr="00943D09">
        <w:rPr>
          <w:rFonts w:asciiTheme="minorHAnsi" w:hAnsiTheme="minorHAnsi" w:cstheme="minorHAnsi"/>
          <w:b/>
          <w:color w:val="000000" w:themeColor="text1"/>
        </w:rPr>
        <w:t xml:space="preserve"> will save the </w:t>
      </w:r>
      <w:proofErr w:type="spellStart"/>
      <w:r w:rsidR="0069375A" w:rsidRPr="00943D09">
        <w:rPr>
          <w:rFonts w:asciiTheme="minorHAnsi" w:hAnsiTheme="minorHAnsi" w:cstheme="minorHAnsi"/>
          <w:b/>
          <w:color w:val="000000" w:themeColor="text1"/>
        </w:rPr>
        <w:t>product_object</w:t>
      </w:r>
      <w:proofErr w:type="spellEnd"/>
      <w:r w:rsidR="0069375A" w:rsidRPr="00943D09">
        <w:rPr>
          <w:rFonts w:asciiTheme="minorHAnsi" w:hAnsiTheme="minorHAnsi" w:cstheme="minorHAnsi"/>
          <w:b/>
          <w:color w:val="000000" w:themeColor="text1"/>
        </w:rPr>
        <w:t xml:space="preserve"> details to the database</w:t>
      </w:r>
      <w:r w:rsidRPr="00943D09">
        <w:rPr>
          <w:rFonts w:asciiTheme="minorHAnsi" w:hAnsiTheme="minorHAnsi" w:cstheme="minorHAnsi"/>
          <w:b/>
          <w:color w:val="000000" w:themeColor="text1"/>
        </w:rPr>
        <w:t xml:space="preserve"> and will return True or False to indicate if the product was inserted or not</w:t>
      </w:r>
      <w:r w:rsidR="00C267CD" w:rsidRPr="00943D09">
        <w:rPr>
          <w:rFonts w:asciiTheme="minorHAnsi" w:hAnsiTheme="minorHAnsi" w:cstheme="minorHAnsi"/>
          <w:b/>
          <w:color w:val="000000" w:themeColor="text1"/>
        </w:rPr>
        <w:t>- Display an appropriate message to indicate the success/or not of the call</w:t>
      </w:r>
      <w:r w:rsidRPr="00943D09">
        <w:rPr>
          <w:rFonts w:asciiTheme="minorHAnsi" w:hAnsiTheme="minorHAnsi" w:cstheme="minorHAnsi"/>
          <w:b/>
          <w:color w:val="000000" w:themeColor="text1"/>
        </w:rPr>
        <w:t xml:space="preserve"> ###</w:t>
      </w:r>
    </w:p>
    <w:p w14:paraId="7AF10158" w14:textId="219CF7F7" w:rsidR="0069375A" w:rsidRPr="00F670E6" w:rsidRDefault="0069375A" w:rsidP="000820C9">
      <w:pPr>
        <w:pStyle w:val="ListParagraph"/>
        <w:numPr>
          <w:ilvl w:val="0"/>
          <w:numId w:val="31"/>
        </w:numPr>
        <w:spacing w:after="160" w:line="360" w:lineRule="auto"/>
        <w:ind w:left="720"/>
        <w:rPr>
          <w:b/>
          <w:bCs/>
        </w:rPr>
      </w:pPr>
      <w:r w:rsidRPr="00F670E6">
        <w:rPr>
          <w:b/>
          <w:bCs/>
        </w:rPr>
        <w:t>List all Products in Database (Ascending order of Product bar-code)</w:t>
      </w:r>
    </w:p>
    <w:p w14:paraId="1DE19247" w14:textId="3386F999" w:rsidR="005A01B2" w:rsidRDefault="005A01B2" w:rsidP="000820C9">
      <w:pPr>
        <w:spacing w:after="160" w:line="360" w:lineRule="auto"/>
        <w:ind w:left="720"/>
      </w:pPr>
      <w:r>
        <w:t xml:space="preserve">Selecting this option will call </w:t>
      </w:r>
      <w:r w:rsidR="00943D09">
        <w:t>a</w:t>
      </w:r>
      <w:r>
        <w:t xml:space="preserve"> </w:t>
      </w:r>
      <w:r w:rsidR="00D73F25">
        <w:t>method</w:t>
      </w:r>
      <w:r>
        <w:t xml:space="preserve"> </w:t>
      </w:r>
      <w:r w:rsidR="00943D09">
        <w:t>(see below)</w:t>
      </w:r>
      <w:r w:rsidR="007727BA">
        <w:t xml:space="preserve"> </w:t>
      </w:r>
      <w:r>
        <w:t xml:space="preserve">on </w:t>
      </w:r>
      <w:proofErr w:type="spellStart"/>
      <w:r w:rsidRPr="00146D04">
        <w:rPr>
          <w:b/>
          <w:bCs/>
        </w:rPr>
        <w:t>SuperMarket_DAO</w:t>
      </w:r>
      <w:proofErr w:type="spellEnd"/>
      <w:r>
        <w:t xml:space="preserve"> instance that will read all </w:t>
      </w:r>
      <w:r w:rsidR="00173F99">
        <w:t>p</w:t>
      </w:r>
      <w:r>
        <w:t xml:space="preserve">roducts from the database and return a </w:t>
      </w:r>
      <w:r w:rsidR="00146D04">
        <w:t>l</w:t>
      </w:r>
      <w:r>
        <w:t xml:space="preserve">ist of all </w:t>
      </w:r>
      <w:r w:rsidR="00173F99">
        <w:t>P</w:t>
      </w:r>
      <w:r>
        <w:t>roduct</w:t>
      </w:r>
      <w:r w:rsidR="00173F99">
        <w:t xml:space="preserve"> objects</w:t>
      </w:r>
      <w:r>
        <w:t xml:space="preserve"> sorted in ascending order of product Barcode. </w:t>
      </w:r>
    </w:p>
    <w:p w14:paraId="596C62B1" w14:textId="00032B8C" w:rsidR="005A01B2" w:rsidRPr="00943D09" w:rsidRDefault="005A01B2" w:rsidP="000820C9">
      <w:pPr>
        <w:spacing w:after="160" w:line="360" w:lineRule="auto"/>
        <w:ind w:left="720"/>
        <w:rPr>
          <w:color w:val="000000" w:themeColor="text1"/>
        </w:rPr>
      </w:pPr>
      <w:r w:rsidRPr="5FF37A77">
        <w:rPr>
          <w:color w:val="000000" w:themeColor="text1"/>
        </w:rPr>
        <w:t xml:space="preserve">It is recommended that you use a separate </w:t>
      </w:r>
      <w:r w:rsidR="00D73F25" w:rsidRPr="5FF37A77">
        <w:rPr>
          <w:color w:val="000000" w:themeColor="text1"/>
        </w:rPr>
        <w:t>method</w:t>
      </w:r>
      <w:r w:rsidRPr="5FF37A77">
        <w:rPr>
          <w:color w:val="000000" w:themeColor="text1"/>
        </w:rPr>
        <w:t xml:space="preserve"> </w:t>
      </w:r>
      <w:r w:rsidR="00097357" w:rsidRPr="5FF37A77">
        <w:rPr>
          <w:color w:val="000000" w:themeColor="text1"/>
        </w:rPr>
        <w:t>as</w:t>
      </w:r>
      <w:r w:rsidR="00146D04" w:rsidRPr="5FF37A77">
        <w:rPr>
          <w:color w:val="000000" w:themeColor="text1"/>
        </w:rPr>
        <w:t xml:space="preserve"> below:</w:t>
      </w:r>
    </w:p>
    <w:p w14:paraId="3ADFD35A" w14:textId="54093A45" w:rsidR="00DB00E8" w:rsidRPr="00943D09" w:rsidRDefault="00DB00E8" w:rsidP="000820C9">
      <w:pPr>
        <w:spacing w:after="160" w:line="360" w:lineRule="auto"/>
        <w:ind w:left="360" w:firstLine="360"/>
        <w:rPr>
          <w:rFonts w:asciiTheme="minorHAnsi" w:hAnsiTheme="minorHAnsi" w:cstheme="minorHAnsi"/>
          <w:b/>
          <w:color w:val="000000" w:themeColor="text1"/>
        </w:rPr>
      </w:pPr>
      <w:proofErr w:type="spellStart"/>
      <w:proofErr w:type="gramStart"/>
      <w:r w:rsidRPr="00943D09">
        <w:rPr>
          <w:rFonts w:asciiTheme="minorHAnsi" w:hAnsiTheme="minorHAnsi" w:cstheme="minorHAnsi"/>
          <w:b/>
          <w:color w:val="000000" w:themeColor="text1"/>
        </w:rPr>
        <w:t>listAllProducts</w:t>
      </w:r>
      <w:proofErr w:type="spellEnd"/>
      <w:r w:rsidRPr="00943D09">
        <w:rPr>
          <w:rFonts w:asciiTheme="minorHAnsi" w:hAnsiTheme="minorHAnsi" w:cstheme="minorHAnsi"/>
          <w:b/>
          <w:color w:val="000000" w:themeColor="text1"/>
        </w:rPr>
        <w:t>(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943D09">
        <w:rPr>
          <w:rFonts w:asciiTheme="minorHAnsi" w:hAnsiTheme="minorHAnsi" w:cstheme="minorHAnsi"/>
          <w:b/>
          <w:color w:val="000000" w:themeColor="text1"/>
        </w:rPr>
        <w:t>)</w:t>
      </w:r>
      <w:proofErr w:type="gramEnd"/>
      <w:r w:rsidRPr="00943D09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14:paraId="42DF2966" w14:textId="28A6F6E8" w:rsidR="00AD3660" w:rsidRPr="00943D09" w:rsidRDefault="00DB00E8" w:rsidP="0048540E">
      <w:pPr>
        <w:spacing w:after="160" w:line="360" w:lineRule="auto"/>
        <w:ind w:left="720"/>
        <w:rPr>
          <w:rFonts w:asciiTheme="minorHAnsi" w:hAnsiTheme="minorHAnsi"/>
          <w:b/>
          <w:color w:val="000000" w:themeColor="text1"/>
        </w:rPr>
      </w:pPr>
      <w:r w:rsidRPr="45F526D2">
        <w:rPr>
          <w:rFonts w:asciiTheme="minorHAnsi" w:hAnsiTheme="minorHAnsi"/>
          <w:b/>
          <w:color w:val="000000" w:themeColor="text1"/>
        </w:rPr>
        <w:t xml:space="preserve">### will get all products from the database and put them in a List, sort the list in ascending order </w:t>
      </w:r>
      <w:r w:rsidR="48377EC2" w:rsidRPr="45F526D2">
        <w:rPr>
          <w:rFonts w:asciiTheme="minorHAnsi" w:hAnsiTheme="minorHAnsi"/>
          <w:b/>
          <w:bCs/>
          <w:color w:val="000000" w:themeColor="text1"/>
        </w:rPr>
        <w:t>of product id.</w:t>
      </w:r>
      <w:r w:rsidRPr="45F526D2">
        <w:rPr>
          <w:rFonts w:asciiTheme="minorHAnsi" w:hAnsiTheme="minorHAnsi"/>
          <w:b/>
          <w:color w:val="000000" w:themeColor="text1"/>
        </w:rPr>
        <w:t xml:space="preserve"> </w:t>
      </w:r>
      <w:r w:rsidR="00C267CD" w:rsidRPr="45F526D2">
        <w:rPr>
          <w:rFonts w:asciiTheme="minorHAnsi" w:hAnsiTheme="minorHAnsi"/>
          <w:b/>
          <w:color w:val="000000" w:themeColor="text1"/>
        </w:rPr>
        <w:t>If no products in database, display appropriate message</w:t>
      </w:r>
      <w:r w:rsidRPr="45F526D2">
        <w:rPr>
          <w:rFonts w:asciiTheme="minorHAnsi" w:hAnsiTheme="minorHAnsi"/>
          <w:b/>
          <w:color w:val="000000" w:themeColor="text1"/>
        </w:rPr>
        <w:t xml:space="preserve"> ###</w:t>
      </w:r>
    </w:p>
    <w:p w14:paraId="0ACD8BD3" w14:textId="70CA96A4" w:rsidR="0069375A" w:rsidRPr="00F670E6" w:rsidRDefault="0069375A" w:rsidP="000820C9">
      <w:pPr>
        <w:pStyle w:val="ListParagraph"/>
        <w:numPr>
          <w:ilvl w:val="0"/>
          <w:numId w:val="31"/>
        </w:numPr>
        <w:spacing w:after="160" w:line="360" w:lineRule="auto"/>
        <w:ind w:left="720"/>
        <w:rPr>
          <w:b/>
          <w:bCs/>
        </w:rPr>
      </w:pPr>
      <w:r w:rsidRPr="00F670E6">
        <w:rPr>
          <w:b/>
          <w:bCs/>
        </w:rPr>
        <w:t>Find a Product in the Database, based on Product Bar-Code</w:t>
      </w:r>
    </w:p>
    <w:p w14:paraId="27020FAF" w14:textId="503C7CC8" w:rsidR="00C267CD" w:rsidRDefault="00D73F25" w:rsidP="000820C9">
      <w:pPr>
        <w:spacing w:after="160" w:line="360" w:lineRule="auto"/>
        <w:ind w:left="720"/>
      </w:pPr>
      <w:r>
        <w:t>Selecting this option will use</w:t>
      </w:r>
      <w:r w:rsidR="00C267CD">
        <w:t xml:space="preserve"> the Barcode entered from the keyboard </w:t>
      </w:r>
      <w:r>
        <w:t>by a user, which is passed</w:t>
      </w:r>
      <w:r w:rsidR="00C267CD">
        <w:t xml:space="preserve"> as a parameter to the following method of the </w:t>
      </w:r>
      <w:proofErr w:type="spellStart"/>
      <w:r w:rsidR="00C267CD">
        <w:t>Supermarket_DAO</w:t>
      </w:r>
      <w:proofErr w:type="spellEnd"/>
      <w:r w:rsidR="00C267CD">
        <w:t xml:space="preserve"> instance:</w:t>
      </w:r>
    </w:p>
    <w:p w14:paraId="463AF6D5" w14:textId="4FEC94F5" w:rsidR="00C267CD" w:rsidRPr="000F1B9B" w:rsidRDefault="00C267CD" w:rsidP="000820C9">
      <w:pPr>
        <w:spacing w:after="160" w:line="360" w:lineRule="auto"/>
        <w:ind w:left="360" w:firstLine="360"/>
        <w:rPr>
          <w:rFonts w:asciiTheme="minorHAnsi" w:hAnsiTheme="minorHAnsi" w:cstheme="minorHAnsi"/>
          <w:b/>
          <w:color w:val="000000" w:themeColor="text1"/>
        </w:rPr>
      </w:pPr>
      <w:proofErr w:type="spellStart"/>
      <w:r w:rsidRPr="000F1B9B">
        <w:rPr>
          <w:rFonts w:asciiTheme="minorHAnsi" w:hAnsiTheme="minorHAnsi" w:cstheme="minorHAnsi"/>
          <w:b/>
          <w:color w:val="000000" w:themeColor="text1"/>
        </w:rPr>
        <w:t>findProduct</w:t>
      </w:r>
      <w:proofErr w:type="spellEnd"/>
      <w:r w:rsidRPr="000F1B9B">
        <w:rPr>
          <w:rFonts w:asciiTheme="minorHAnsi" w:hAnsiTheme="minorHAnsi" w:cstheme="minorHAnsi"/>
          <w:b/>
          <w:color w:val="000000" w:themeColor="text1"/>
        </w:rPr>
        <w:t>(</w:t>
      </w:r>
      <w:proofErr w:type="spellStart"/>
      <w:r w:rsidRPr="00C267CD">
        <w:rPr>
          <w:rFonts w:asciiTheme="minorHAnsi" w:hAnsiTheme="minorHAnsi" w:cstheme="minorHAnsi"/>
          <w:b/>
          <w:bCs/>
          <w:color w:val="000000" w:themeColor="text1"/>
        </w:rPr>
        <w:t>with_</w:t>
      </w:r>
      <w:r>
        <w:rPr>
          <w:rFonts w:asciiTheme="minorHAnsi" w:hAnsiTheme="minorHAnsi" w:cstheme="minorHAnsi"/>
          <w:b/>
          <w:bCs/>
          <w:color w:val="000000" w:themeColor="text1"/>
        </w:rPr>
        <w:t>this_barcode</w:t>
      </w:r>
      <w:proofErr w:type="spellEnd"/>
      <w:r w:rsidRPr="000F1B9B">
        <w:rPr>
          <w:rFonts w:asciiTheme="minorHAnsi" w:hAnsiTheme="minorHAnsi" w:cstheme="minorHAnsi"/>
          <w:b/>
          <w:color w:val="000000" w:themeColor="text1"/>
        </w:rPr>
        <w:t xml:space="preserve">) </w:t>
      </w:r>
    </w:p>
    <w:p w14:paraId="6477F7A4" w14:textId="1B7386A6" w:rsidR="00C267CD" w:rsidRPr="000F1B9B" w:rsidRDefault="00C267CD" w:rsidP="000820C9">
      <w:pPr>
        <w:spacing w:after="160" w:line="360" w:lineRule="auto"/>
        <w:ind w:left="720"/>
        <w:rPr>
          <w:rFonts w:asciiTheme="minorHAnsi" w:hAnsiTheme="minorHAnsi" w:cstheme="minorHAnsi"/>
          <w:b/>
          <w:color w:val="000000" w:themeColor="text1"/>
        </w:rPr>
      </w:pPr>
      <w:r w:rsidRPr="00C775AC">
        <w:rPr>
          <w:rFonts w:asciiTheme="minorHAnsi" w:hAnsiTheme="minorHAnsi" w:cstheme="minorHAnsi"/>
          <w:b/>
          <w:bCs/>
          <w:color w:val="000000" w:themeColor="text1"/>
        </w:rPr>
        <w:t>###</w:t>
      </w:r>
      <w:r w:rsidRPr="000F1B9B">
        <w:rPr>
          <w:rFonts w:asciiTheme="minorHAnsi" w:hAnsiTheme="minorHAnsi" w:cstheme="minorHAnsi"/>
          <w:b/>
          <w:color w:val="000000" w:themeColor="text1"/>
        </w:rPr>
        <w:t xml:space="preserve"> Use the Barcode to get the product from the database, create and return the Product instance or None if product is not found. </w:t>
      </w:r>
      <w:r w:rsidRPr="00C775AC">
        <w:rPr>
          <w:rFonts w:asciiTheme="minorHAnsi" w:hAnsiTheme="minorHAnsi" w:cstheme="minorHAnsi"/>
          <w:b/>
          <w:bCs/>
          <w:color w:val="000000" w:themeColor="text1"/>
        </w:rPr>
        <w:t>###</w:t>
      </w:r>
    </w:p>
    <w:p w14:paraId="1A13914C" w14:textId="77777777" w:rsidR="00C267CD" w:rsidRDefault="00C267CD" w:rsidP="000820C9">
      <w:pPr>
        <w:spacing w:after="160" w:line="360" w:lineRule="auto"/>
        <w:ind w:left="360"/>
      </w:pPr>
    </w:p>
    <w:p w14:paraId="0A79E510" w14:textId="22BCA742" w:rsidR="0069375A" w:rsidRPr="00F670E6" w:rsidRDefault="0069375A" w:rsidP="000820C9">
      <w:pPr>
        <w:pStyle w:val="ListParagraph"/>
        <w:numPr>
          <w:ilvl w:val="0"/>
          <w:numId w:val="31"/>
        </w:numPr>
        <w:spacing w:after="160" w:line="360" w:lineRule="auto"/>
        <w:ind w:left="720"/>
        <w:rPr>
          <w:b/>
          <w:bCs/>
        </w:rPr>
      </w:pPr>
      <w:r w:rsidRPr="00F670E6">
        <w:rPr>
          <w:b/>
          <w:bCs/>
        </w:rPr>
        <w:lastRenderedPageBreak/>
        <w:t>List All Transactions (Ascending order of date of transaction)</w:t>
      </w:r>
    </w:p>
    <w:p w14:paraId="7AF583B5" w14:textId="35C97CA9" w:rsidR="00670285" w:rsidRPr="00670285" w:rsidRDefault="00173F99" w:rsidP="000820C9">
      <w:pPr>
        <w:spacing w:after="160" w:line="360" w:lineRule="auto"/>
        <w:ind w:left="720"/>
      </w:pPr>
      <w:r w:rsidRPr="00173F99">
        <w:t xml:space="preserve">Selecting this option will call the following </w:t>
      </w:r>
      <w:r w:rsidR="00D73F25">
        <w:t>method</w:t>
      </w:r>
      <w:r w:rsidRPr="00173F99">
        <w:t xml:space="preserve"> on </w:t>
      </w:r>
      <w:proofErr w:type="spellStart"/>
      <w:r w:rsidRPr="00173F99">
        <w:t>Supermarket_DAO</w:t>
      </w:r>
      <w:proofErr w:type="spellEnd"/>
      <w:r w:rsidRPr="00173F99">
        <w:t xml:space="preserve"> instance</w:t>
      </w:r>
      <w:r>
        <w:t xml:space="preserve">-that will read all transactions from the database and return a list of all Transaction objects sorted in ascending order of product </w:t>
      </w:r>
      <w:r w:rsidR="00D73F25">
        <w:t>d</w:t>
      </w:r>
      <w:r>
        <w:t xml:space="preserve">ate. </w:t>
      </w:r>
    </w:p>
    <w:p w14:paraId="37E1B7FD" w14:textId="6363BC02" w:rsidR="00BB038C" w:rsidRPr="00943D09" w:rsidRDefault="00BB038C" w:rsidP="00BB038C">
      <w:pPr>
        <w:spacing w:after="160" w:line="360" w:lineRule="auto"/>
        <w:ind w:left="720"/>
        <w:rPr>
          <w:color w:val="000000" w:themeColor="text1"/>
        </w:rPr>
      </w:pPr>
      <w:r w:rsidRPr="5FF37A77">
        <w:rPr>
          <w:color w:val="000000" w:themeColor="text1"/>
        </w:rPr>
        <w:t>It is recommended that you use a separate method as below:</w:t>
      </w:r>
    </w:p>
    <w:p w14:paraId="19EAE077" w14:textId="738CC885" w:rsidR="00173F99" w:rsidRPr="000F1B9B" w:rsidRDefault="00173F99" w:rsidP="000820C9">
      <w:pPr>
        <w:spacing w:after="160" w:line="360" w:lineRule="auto"/>
        <w:ind w:left="360" w:firstLine="360"/>
        <w:rPr>
          <w:rFonts w:asciiTheme="minorHAnsi" w:hAnsiTheme="minorHAnsi" w:cstheme="minorHAnsi"/>
          <w:b/>
          <w:color w:val="000000" w:themeColor="text1"/>
        </w:rPr>
      </w:pPr>
      <w:proofErr w:type="spellStart"/>
      <w:proofErr w:type="gramStart"/>
      <w:r w:rsidRPr="000F1B9B">
        <w:rPr>
          <w:rFonts w:asciiTheme="minorHAnsi" w:hAnsiTheme="minorHAnsi" w:cstheme="minorHAnsi"/>
          <w:b/>
          <w:color w:val="000000" w:themeColor="text1"/>
        </w:rPr>
        <w:t>listAllTransactions</w:t>
      </w:r>
      <w:proofErr w:type="spellEnd"/>
      <w:r w:rsidRPr="000F1B9B">
        <w:rPr>
          <w:rFonts w:asciiTheme="minorHAnsi" w:hAnsiTheme="minorHAnsi" w:cstheme="minorHAnsi"/>
          <w:b/>
          <w:color w:val="000000" w:themeColor="text1"/>
        </w:rPr>
        <w:t>(</w:t>
      </w:r>
      <w:r w:rsidRPr="00173F9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0F1B9B">
        <w:rPr>
          <w:rFonts w:asciiTheme="minorHAnsi" w:hAnsiTheme="minorHAnsi" w:cstheme="minorHAnsi"/>
          <w:b/>
          <w:color w:val="000000" w:themeColor="text1"/>
        </w:rPr>
        <w:t>)</w:t>
      </w:r>
      <w:proofErr w:type="gramEnd"/>
      <w:r w:rsidRPr="000F1B9B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14:paraId="4691277E" w14:textId="28587A51" w:rsidR="00173F99" w:rsidRDefault="00173F99" w:rsidP="0048540E">
      <w:pPr>
        <w:spacing w:after="160" w:line="360" w:lineRule="auto"/>
        <w:ind w:left="720"/>
        <w:rPr>
          <w:rFonts w:asciiTheme="minorHAnsi" w:hAnsiTheme="minorHAnsi" w:cstheme="minorHAnsi"/>
          <w:b/>
          <w:bCs/>
          <w:color w:val="000000" w:themeColor="text1"/>
        </w:rPr>
      </w:pPr>
      <w:r w:rsidRPr="00C775AC">
        <w:rPr>
          <w:rFonts w:asciiTheme="minorHAnsi" w:hAnsiTheme="minorHAnsi" w:cstheme="minorHAnsi"/>
          <w:b/>
          <w:bCs/>
          <w:color w:val="000000" w:themeColor="text1"/>
        </w:rPr>
        <w:t>###</w:t>
      </w:r>
      <w:r w:rsidRPr="000F1B9B">
        <w:rPr>
          <w:rFonts w:asciiTheme="minorHAnsi" w:hAnsiTheme="minorHAnsi" w:cstheme="minorHAnsi"/>
          <w:b/>
          <w:color w:val="000000" w:themeColor="text1"/>
        </w:rPr>
        <w:t xml:space="preserve"> will get all transactions from the database and put them in a List, sort the list in ascending order of date If no products in database, display appropriate message </w:t>
      </w:r>
      <w:r w:rsidRPr="00C775AC">
        <w:rPr>
          <w:rFonts w:asciiTheme="minorHAnsi" w:hAnsiTheme="minorHAnsi" w:cstheme="minorHAnsi"/>
          <w:b/>
          <w:bCs/>
          <w:color w:val="000000" w:themeColor="text1"/>
        </w:rPr>
        <w:t>###</w:t>
      </w:r>
    </w:p>
    <w:p w14:paraId="01554E43" w14:textId="2B407B94" w:rsidR="0069375A" w:rsidRPr="000F1B9B" w:rsidRDefault="0069375A" w:rsidP="000820C9">
      <w:pPr>
        <w:pStyle w:val="ListParagraph"/>
        <w:numPr>
          <w:ilvl w:val="0"/>
          <w:numId w:val="31"/>
        </w:numPr>
        <w:spacing w:after="160" w:line="360" w:lineRule="auto"/>
        <w:ind w:left="720"/>
        <w:rPr>
          <w:b/>
          <w:color w:val="000000" w:themeColor="text1"/>
        </w:rPr>
      </w:pPr>
      <w:r w:rsidRPr="000F1B9B">
        <w:rPr>
          <w:b/>
          <w:color w:val="000000" w:themeColor="text1"/>
        </w:rPr>
        <w:t>Display a Bar chart of Products sold by quantity</w:t>
      </w:r>
    </w:p>
    <w:p w14:paraId="63D1B0AF" w14:textId="71F98EC2" w:rsidR="00173F99" w:rsidRPr="000F1B9B" w:rsidRDefault="00D73F25" w:rsidP="000820C9">
      <w:pPr>
        <w:spacing w:after="160" w:line="360" w:lineRule="auto"/>
        <w:ind w:left="720"/>
        <w:rPr>
          <w:color w:val="000000" w:themeColor="text1"/>
        </w:rPr>
      </w:pPr>
      <w:r w:rsidRPr="000F1B9B">
        <w:rPr>
          <w:color w:val="000000" w:themeColor="text1"/>
        </w:rPr>
        <w:t xml:space="preserve">Selecting this option will call the following method on </w:t>
      </w:r>
      <w:proofErr w:type="spellStart"/>
      <w:r w:rsidRPr="000F1B9B">
        <w:rPr>
          <w:color w:val="000000" w:themeColor="text1"/>
        </w:rPr>
        <w:t>Supermarket_DAO</w:t>
      </w:r>
      <w:proofErr w:type="spellEnd"/>
      <w:r w:rsidRPr="000F1B9B">
        <w:rPr>
          <w:color w:val="000000" w:themeColor="text1"/>
        </w:rPr>
        <w:t xml:space="preserve"> instance-that will read all transactions from the database into a list and create a </w:t>
      </w:r>
      <w:r w:rsidR="00185AE7" w:rsidRPr="000F1B9B">
        <w:rPr>
          <w:color w:val="000000" w:themeColor="text1"/>
        </w:rPr>
        <w:t>Bar chart</w:t>
      </w:r>
      <w:r w:rsidRPr="000F1B9B">
        <w:rPr>
          <w:color w:val="000000" w:themeColor="text1"/>
        </w:rPr>
        <w:t xml:space="preserve"> using the x-axis as the product name and y-axis as the </w:t>
      </w:r>
      <w:r w:rsidR="005F3221" w:rsidRPr="000F1B9B">
        <w:rPr>
          <w:color w:val="000000" w:themeColor="text1"/>
        </w:rPr>
        <w:t xml:space="preserve">sum of the </w:t>
      </w:r>
      <w:r w:rsidRPr="000F1B9B">
        <w:rPr>
          <w:color w:val="000000" w:themeColor="text1"/>
        </w:rPr>
        <w:t>product quantit</w:t>
      </w:r>
      <w:r w:rsidR="005F3221" w:rsidRPr="000F1B9B">
        <w:rPr>
          <w:color w:val="000000" w:themeColor="text1"/>
        </w:rPr>
        <w:t>ies sold. You must also use a Dictionary in your logic to implement this method (see details below)</w:t>
      </w:r>
    </w:p>
    <w:p w14:paraId="2A5039BD" w14:textId="3B51FF2B" w:rsidR="005F3221" w:rsidRPr="000F1B9B" w:rsidRDefault="005F3221" w:rsidP="000820C9">
      <w:pPr>
        <w:spacing w:after="160" w:line="360" w:lineRule="auto"/>
        <w:ind w:left="360" w:firstLine="360"/>
        <w:rPr>
          <w:rFonts w:asciiTheme="minorHAnsi" w:hAnsiTheme="minorHAnsi" w:cstheme="minorHAnsi"/>
          <w:b/>
          <w:color w:val="000000" w:themeColor="text1"/>
        </w:rPr>
      </w:pPr>
      <w:proofErr w:type="spellStart"/>
      <w:proofErr w:type="gramStart"/>
      <w:r w:rsidRPr="000F1B9B">
        <w:rPr>
          <w:rFonts w:asciiTheme="minorHAnsi" w:hAnsiTheme="minorHAnsi" w:cstheme="minorHAnsi"/>
          <w:b/>
          <w:color w:val="000000" w:themeColor="text1"/>
        </w:rPr>
        <w:t>displayBarchartOfProductsSold</w:t>
      </w:r>
      <w:proofErr w:type="spellEnd"/>
      <w:r w:rsidRPr="000F1B9B">
        <w:rPr>
          <w:rFonts w:asciiTheme="minorHAnsi" w:hAnsiTheme="minorHAnsi" w:cstheme="minorHAnsi"/>
          <w:b/>
          <w:color w:val="000000" w:themeColor="text1"/>
        </w:rPr>
        <w:t>(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0F1B9B">
        <w:rPr>
          <w:rFonts w:asciiTheme="minorHAnsi" w:hAnsiTheme="minorHAnsi" w:cstheme="minorHAnsi"/>
          <w:b/>
          <w:color w:val="000000" w:themeColor="text1"/>
        </w:rPr>
        <w:t>)</w:t>
      </w:r>
      <w:proofErr w:type="gramEnd"/>
      <w:r w:rsidRPr="000F1B9B"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14:paraId="5454E100" w14:textId="772C03DD" w:rsidR="00B0732E" w:rsidRPr="000F1B9B" w:rsidRDefault="005F3221" w:rsidP="000820C9">
      <w:pPr>
        <w:spacing w:after="160" w:line="360" w:lineRule="auto"/>
        <w:ind w:left="720"/>
        <w:rPr>
          <w:rFonts w:asciiTheme="minorHAnsi" w:hAnsiTheme="minorHAnsi" w:cstheme="minorHAnsi"/>
          <w:b/>
          <w:color w:val="000000" w:themeColor="text1"/>
        </w:rPr>
      </w:pPr>
      <w:r w:rsidRPr="00C775AC">
        <w:rPr>
          <w:rFonts w:asciiTheme="minorHAnsi" w:hAnsiTheme="minorHAnsi" w:cstheme="minorHAnsi"/>
          <w:b/>
          <w:bCs/>
          <w:color w:val="000000" w:themeColor="text1"/>
        </w:rPr>
        <w:t>###</w:t>
      </w:r>
      <w:r w:rsidRPr="000F1B9B">
        <w:rPr>
          <w:rFonts w:asciiTheme="minorHAnsi" w:hAnsiTheme="minorHAnsi" w:cstheme="minorHAnsi"/>
          <w:b/>
          <w:color w:val="000000" w:themeColor="text1"/>
        </w:rPr>
        <w:t xml:space="preserve">You will require two lists of data to implement this method. A list of Product names (x-axis </w:t>
      </w:r>
      <w:r w:rsidR="00C775AC" w:rsidRPr="000F1B9B">
        <w:rPr>
          <w:rFonts w:asciiTheme="minorHAnsi" w:hAnsiTheme="minorHAnsi" w:cstheme="minorHAnsi"/>
          <w:b/>
          <w:color w:val="000000" w:themeColor="text1"/>
        </w:rPr>
        <w:t>values) and</w:t>
      </w:r>
      <w:r w:rsidRPr="000F1B9B">
        <w:rPr>
          <w:rFonts w:asciiTheme="minorHAnsi" w:hAnsiTheme="minorHAnsi" w:cstheme="minorHAnsi"/>
          <w:b/>
          <w:color w:val="000000" w:themeColor="text1"/>
        </w:rPr>
        <w:t xml:space="preserve"> a list</w:t>
      </w:r>
      <w:r w:rsidR="00B0732E" w:rsidRPr="000F1B9B">
        <w:rPr>
          <w:rFonts w:asciiTheme="minorHAnsi" w:hAnsiTheme="minorHAnsi" w:cstheme="minorHAnsi"/>
          <w:b/>
          <w:color w:val="000000" w:themeColor="text1"/>
        </w:rPr>
        <w:t xml:space="preserve"> of I</w:t>
      </w:r>
      <w:r w:rsidRPr="000F1B9B">
        <w:rPr>
          <w:rFonts w:asciiTheme="minorHAnsi" w:hAnsiTheme="minorHAnsi" w:cstheme="minorHAnsi"/>
          <w:b/>
          <w:color w:val="000000" w:themeColor="text1"/>
        </w:rPr>
        <w:t xml:space="preserve">ntegers - the sum of each product sale (y-axis values). Use a </w:t>
      </w:r>
      <w:r w:rsidR="00B0732E" w:rsidRPr="000F1B9B">
        <w:rPr>
          <w:rFonts w:asciiTheme="minorHAnsi" w:hAnsiTheme="minorHAnsi" w:cstheme="minorHAnsi"/>
          <w:b/>
          <w:color w:val="000000" w:themeColor="text1"/>
        </w:rPr>
        <w:t>Dictionary,</w:t>
      </w:r>
      <w:r w:rsidRPr="000F1B9B">
        <w:rPr>
          <w:rFonts w:asciiTheme="minorHAnsi" w:hAnsiTheme="minorHAnsi" w:cstheme="minorHAnsi"/>
          <w:b/>
          <w:color w:val="000000" w:themeColor="text1"/>
        </w:rPr>
        <w:t xml:space="preserve"> with the product Barcode as the </w:t>
      </w:r>
      <w:r w:rsidR="00B0732E" w:rsidRPr="000F1B9B">
        <w:rPr>
          <w:rFonts w:asciiTheme="minorHAnsi" w:hAnsiTheme="minorHAnsi" w:cstheme="minorHAnsi"/>
          <w:b/>
          <w:color w:val="000000" w:themeColor="text1"/>
        </w:rPr>
        <w:t>K</w:t>
      </w:r>
      <w:r w:rsidRPr="000F1B9B">
        <w:rPr>
          <w:rFonts w:asciiTheme="minorHAnsi" w:hAnsiTheme="minorHAnsi" w:cstheme="minorHAnsi"/>
          <w:b/>
          <w:color w:val="000000" w:themeColor="text1"/>
        </w:rPr>
        <w:t xml:space="preserve">ey and a product count as the </w:t>
      </w:r>
      <w:r w:rsidR="00B0732E" w:rsidRPr="000F1B9B">
        <w:rPr>
          <w:rFonts w:asciiTheme="minorHAnsi" w:hAnsiTheme="minorHAnsi" w:cstheme="minorHAnsi"/>
          <w:b/>
          <w:color w:val="000000" w:themeColor="text1"/>
        </w:rPr>
        <w:t>V</w:t>
      </w:r>
      <w:r w:rsidRPr="000F1B9B">
        <w:rPr>
          <w:rFonts w:asciiTheme="minorHAnsi" w:hAnsiTheme="minorHAnsi" w:cstheme="minorHAnsi"/>
          <w:b/>
          <w:color w:val="000000" w:themeColor="text1"/>
        </w:rPr>
        <w:t xml:space="preserve">alue. </w:t>
      </w:r>
      <w:r w:rsidR="00CB0641" w:rsidRPr="000F1B9B">
        <w:rPr>
          <w:rFonts w:asciiTheme="minorHAnsi" w:hAnsiTheme="minorHAnsi" w:cstheme="minorHAnsi"/>
          <w:b/>
          <w:color w:val="000000" w:themeColor="text1"/>
        </w:rPr>
        <w:t xml:space="preserve">Populate the Dictionary by reading each </w:t>
      </w:r>
      <w:r w:rsidR="00B0732E" w:rsidRPr="000F1B9B">
        <w:rPr>
          <w:rFonts w:asciiTheme="minorHAnsi" w:hAnsiTheme="minorHAnsi" w:cstheme="minorHAnsi"/>
          <w:b/>
          <w:color w:val="000000" w:themeColor="text1"/>
        </w:rPr>
        <w:t>transaction</w:t>
      </w:r>
      <w:r w:rsidR="00CB0641" w:rsidRPr="000F1B9B">
        <w:rPr>
          <w:rFonts w:asciiTheme="minorHAnsi" w:hAnsiTheme="minorHAnsi" w:cstheme="minorHAnsi"/>
          <w:b/>
          <w:color w:val="000000" w:themeColor="text1"/>
        </w:rPr>
        <w:t xml:space="preserve"> from the Transactio</w:t>
      </w:r>
      <w:r w:rsidR="00B0732E" w:rsidRPr="000F1B9B">
        <w:rPr>
          <w:rFonts w:asciiTheme="minorHAnsi" w:hAnsiTheme="minorHAnsi" w:cstheme="minorHAnsi"/>
          <w:b/>
          <w:color w:val="000000" w:themeColor="text1"/>
        </w:rPr>
        <w:t>n</w:t>
      </w:r>
      <w:r w:rsidR="00C775AC" w:rsidRPr="000F1B9B">
        <w:rPr>
          <w:rFonts w:asciiTheme="minorHAnsi" w:hAnsiTheme="minorHAnsi" w:cstheme="minorHAnsi"/>
          <w:b/>
          <w:color w:val="000000" w:themeColor="text1"/>
        </w:rPr>
        <w:t>s</w:t>
      </w:r>
      <w:r w:rsidR="00B0732E" w:rsidRPr="000F1B9B">
        <w:rPr>
          <w:rFonts w:asciiTheme="minorHAnsi" w:hAnsiTheme="minorHAnsi" w:cstheme="minorHAnsi"/>
          <w:b/>
          <w:color w:val="000000" w:themeColor="text1"/>
        </w:rPr>
        <w:t xml:space="preserve"> table in the database</w:t>
      </w:r>
      <w:r w:rsidR="00C775AC" w:rsidRPr="000F1B9B">
        <w:rPr>
          <w:rFonts w:asciiTheme="minorHAnsi" w:hAnsiTheme="minorHAnsi" w:cstheme="minorHAnsi"/>
          <w:b/>
          <w:color w:val="000000" w:themeColor="text1"/>
        </w:rPr>
        <w:t xml:space="preserve"> and work out the counts</w:t>
      </w:r>
      <w:r w:rsidR="00B0732E" w:rsidRPr="000F1B9B">
        <w:rPr>
          <w:rFonts w:asciiTheme="minorHAnsi" w:hAnsiTheme="minorHAnsi" w:cstheme="minorHAnsi"/>
          <w:b/>
          <w:color w:val="000000" w:themeColor="text1"/>
        </w:rPr>
        <w:t xml:space="preserve">. </w:t>
      </w:r>
    </w:p>
    <w:p w14:paraId="4A2A54D2" w14:textId="54ECE49C" w:rsidR="00C775AC" w:rsidRPr="0048540E" w:rsidRDefault="00B0732E" w:rsidP="0048540E">
      <w:pPr>
        <w:spacing w:after="160" w:line="360" w:lineRule="auto"/>
        <w:ind w:left="720"/>
        <w:rPr>
          <w:rFonts w:asciiTheme="minorHAnsi" w:hAnsiTheme="minorHAnsi" w:cstheme="minorHAnsi"/>
          <w:b/>
          <w:color w:val="000000" w:themeColor="text1"/>
        </w:rPr>
      </w:pPr>
      <w:r w:rsidRPr="000F1B9B">
        <w:rPr>
          <w:rFonts w:asciiTheme="minorHAnsi" w:hAnsiTheme="minorHAnsi" w:cstheme="minorHAnsi"/>
          <w:b/>
          <w:color w:val="000000" w:themeColor="text1"/>
        </w:rPr>
        <w:t xml:space="preserve">Using each key in the Dictionary, get each product name from the </w:t>
      </w:r>
      <w:r w:rsidR="00C775AC" w:rsidRPr="000F1B9B">
        <w:rPr>
          <w:rFonts w:asciiTheme="minorHAnsi" w:hAnsiTheme="minorHAnsi" w:cstheme="minorHAnsi"/>
          <w:b/>
          <w:color w:val="000000" w:themeColor="text1"/>
        </w:rPr>
        <w:t xml:space="preserve">Products table in the database </w:t>
      </w:r>
      <w:r w:rsidRPr="000F1B9B">
        <w:rPr>
          <w:rFonts w:asciiTheme="minorHAnsi" w:hAnsiTheme="minorHAnsi" w:cstheme="minorHAnsi"/>
          <w:b/>
          <w:color w:val="000000" w:themeColor="text1"/>
        </w:rPr>
        <w:t>and populate the List of Product names (x-axis values)</w:t>
      </w:r>
      <w:r w:rsidR="00C775AC" w:rsidRPr="000F1B9B">
        <w:rPr>
          <w:rFonts w:asciiTheme="minorHAnsi" w:hAnsiTheme="minorHAnsi" w:cstheme="minorHAnsi"/>
          <w:b/>
          <w:color w:val="000000" w:themeColor="text1"/>
        </w:rPr>
        <w:t xml:space="preserve">. Use the count values in the Dictionary to populate the List of Integers (y-axis value) </w:t>
      </w:r>
      <w:r w:rsidR="00C775AC" w:rsidRPr="00C775AC">
        <w:rPr>
          <w:rFonts w:asciiTheme="minorHAnsi" w:hAnsiTheme="minorHAnsi" w:cstheme="minorHAnsi"/>
          <w:b/>
          <w:bCs/>
          <w:color w:val="000000" w:themeColor="text1"/>
        </w:rPr>
        <w:t>###</w:t>
      </w:r>
    </w:p>
    <w:p w14:paraId="40A823B3" w14:textId="0CD408D1" w:rsidR="0069375A" w:rsidRPr="000F1B9B" w:rsidRDefault="0069375A" w:rsidP="000820C9">
      <w:pPr>
        <w:pStyle w:val="ListParagraph"/>
        <w:numPr>
          <w:ilvl w:val="0"/>
          <w:numId w:val="31"/>
        </w:numPr>
        <w:spacing w:after="160" w:line="360" w:lineRule="auto"/>
        <w:ind w:left="720"/>
        <w:rPr>
          <w:color w:val="000000" w:themeColor="text1"/>
        </w:rPr>
      </w:pPr>
      <w:r w:rsidRPr="000F1B9B">
        <w:rPr>
          <w:b/>
          <w:color w:val="000000" w:themeColor="text1"/>
        </w:rPr>
        <w:t>Display an Excel report of all transactions</w:t>
      </w:r>
      <w:r w:rsidRPr="000F1B9B">
        <w:rPr>
          <w:color w:val="000000" w:themeColor="text1"/>
        </w:rPr>
        <w:t>.</w:t>
      </w:r>
    </w:p>
    <w:p w14:paraId="36BF9457" w14:textId="75320B7E" w:rsidR="00C775AC" w:rsidRPr="000F1B9B" w:rsidRDefault="00C775AC" w:rsidP="000820C9">
      <w:pPr>
        <w:spacing w:after="160" w:line="360" w:lineRule="auto"/>
        <w:ind w:left="720"/>
        <w:rPr>
          <w:color w:val="000000" w:themeColor="text1"/>
        </w:rPr>
      </w:pPr>
      <w:r w:rsidRPr="000F1B9B">
        <w:rPr>
          <w:color w:val="000000" w:themeColor="text1"/>
        </w:rPr>
        <w:t xml:space="preserve">Selecting this option will call the following method on </w:t>
      </w:r>
      <w:proofErr w:type="spellStart"/>
      <w:r w:rsidRPr="000F1B9B">
        <w:rPr>
          <w:color w:val="000000" w:themeColor="text1"/>
        </w:rPr>
        <w:t>Supermarket_DAO</w:t>
      </w:r>
      <w:proofErr w:type="spellEnd"/>
      <w:r w:rsidRPr="000F1B9B">
        <w:rPr>
          <w:color w:val="000000" w:themeColor="text1"/>
        </w:rPr>
        <w:t xml:space="preserve"> instance that will </w:t>
      </w:r>
      <w:proofErr w:type="gramStart"/>
      <w:r w:rsidRPr="000F1B9B">
        <w:rPr>
          <w:color w:val="000000" w:themeColor="text1"/>
        </w:rPr>
        <w:t>get  all</w:t>
      </w:r>
      <w:proofErr w:type="gramEnd"/>
      <w:r w:rsidRPr="000F1B9B">
        <w:rPr>
          <w:color w:val="000000" w:themeColor="text1"/>
        </w:rPr>
        <w:t xml:space="preserve"> the transactions from the Transaction table in the database (you can call the </w:t>
      </w:r>
      <w:proofErr w:type="spellStart"/>
      <w:r w:rsidRPr="000F1B9B">
        <w:rPr>
          <w:rFonts w:asciiTheme="minorHAnsi" w:hAnsiTheme="minorHAnsi" w:cstheme="minorHAnsi"/>
          <w:b/>
          <w:color w:val="000000" w:themeColor="text1"/>
        </w:rPr>
        <w:t>listAllTransactions</w:t>
      </w:r>
      <w:proofErr w:type="spellEnd"/>
      <w:r w:rsidRPr="000F1B9B">
        <w:rPr>
          <w:rFonts w:asciiTheme="minorHAnsi" w:hAnsiTheme="minorHAnsi" w:cstheme="minorHAnsi"/>
          <w:color w:val="000000" w:themeColor="text1"/>
        </w:rPr>
        <w:t>( )</w:t>
      </w:r>
      <w:r w:rsidRPr="000F1B9B">
        <w:rPr>
          <w:color w:val="000000" w:themeColor="text1"/>
        </w:rPr>
        <w:t xml:space="preserve"> method here) and use this data to generate an Excel workbook</w:t>
      </w:r>
      <w:r w:rsidR="008F0458">
        <w:rPr>
          <w:color w:val="000000" w:themeColor="text1"/>
        </w:rPr>
        <w:t>,</w:t>
      </w:r>
      <w:r w:rsidRPr="000F1B9B">
        <w:rPr>
          <w:color w:val="000000" w:themeColor="text1"/>
        </w:rPr>
        <w:t xml:space="preserve"> to list all transactions according to dat</w:t>
      </w:r>
      <w:r w:rsidR="00773DE1" w:rsidRPr="000F1B9B">
        <w:rPr>
          <w:color w:val="000000" w:themeColor="text1"/>
        </w:rPr>
        <w:t>e</w:t>
      </w:r>
      <w:r w:rsidRPr="000F1B9B">
        <w:rPr>
          <w:color w:val="000000" w:themeColor="text1"/>
        </w:rPr>
        <w:t xml:space="preserve"> order.</w:t>
      </w:r>
    </w:p>
    <w:p w14:paraId="6C335E76" w14:textId="6B063F7D" w:rsidR="00773DE1" w:rsidRPr="000F1B9B" w:rsidRDefault="00C775AC" w:rsidP="000820C9">
      <w:pPr>
        <w:spacing w:after="160" w:line="360" w:lineRule="auto"/>
        <w:ind w:left="360" w:firstLine="360"/>
        <w:rPr>
          <w:rFonts w:asciiTheme="minorHAnsi" w:hAnsiTheme="minorHAnsi" w:cstheme="minorHAnsi"/>
          <w:b/>
          <w:color w:val="000000" w:themeColor="text1"/>
        </w:rPr>
      </w:pPr>
      <w:proofErr w:type="spellStart"/>
      <w:proofErr w:type="gramStart"/>
      <w:r w:rsidRPr="000F1B9B">
        <w:rPr>
          <w:rFonts w:asciiTheme="minorHAnsi" w:hAnsiTheme="minorHAnsi" w:cstheme="minorHAnsi"/>
          <w:b/>
          <w:color w:val="000000" w:themeColor="text1"/>
        </w:rPr>
        <w:t>displayExcelReportOfTransactions</w:t>
      </w:r>
      <w:proofErr w:type="spellEnd"/>
      <w:r w:rsidRPr="000F1B9B">
        <w:rPr>
          <w:rFonts w:asciiTheme="minorHAnsi" w:hAnsiTheme="minorHAnsi" w:cstheme="minorHAnsi"/>
          <w:b/>
          <w:color w:val="000000" w:themeColor="text1"/>
        </w:rPr>
        <w:t>(</w:t>
      </w:r>
      <w:r w:rsidRPr="00173F99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0F1B9B">
        <w:rPr>
          <w:rFonts w:asciiTheme="minorHAnsi" w:hAnsiTheme="minorHAnsi" w:cstheme="minorHAnsi"/>
          <w:b/>
          <w:color w:val="000000" w:themeColor="text1"/>
        </w:rPr>
        <w:t>)</w:t>
      </w:r>
      <w:proofErr w:type="gramEnd"/>
      <w:r w:rsidRPr="000F1B9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773DE1" w:rsidRPr="000F1B9B">
        <w:rPr>
          <w:rFonts w:asciiTheme="minorHAnsi" w:hAnsiTheme="minorHAnsi" w:cstheme="minorHAnsi"/>
          <w:b/>
          <w:color w:val="000000" w:themeColor="text1"/>
        </w:rPr>
        <w:t># Implements the above</w:t>
      </w:r>
    </w:p>
    <w:p w14:paraId="0D6E6F2F" w14:textId="0675B1D1" w:rsidR="0069375A" w:rsidRPr="000F1B9B" w:rsidRDefault="0069375A" w:rsidP="000820C9">
      <w:pPr>
        <w:pStyle w:val="ListParagraph"/>
        <w:numPr>
          <w:ilvl w:val="0"/>
          <w:numId w:val="31"/>
        </w:numPr>
        <w:spacing w:after="160" w:line="360" w:lineRule="auto"/>
        <w:ind w:left="720"/>
        <w:rPr>
          <w:b/>
          <w:color w:val="000000" w:themeColor="text1"/>
        </w:rPr>
      </w:pPr>
      <w:r w:rsidRPr="000F1B9B">
        <w:rPr>
          <w:b/>
          <w:color w:val="000000" w:themeColor="text1"/>
        </w:rPr>
        <w:t>Exit</w:t>
      </w:r>
    </w:p>
    <w:p w14:paraId="763AD99F" w14:textId="3A0279B2" w:rsidR="0069375A" w:rsidRPr="000F1B9B" w:rsidRDefault="00773DE1" w:rsidP="000820C9">
      <w:pPr>
        <w:spacing w:after="160" w:line="360" w:lineRule="auto"/>
        <w:ind w:left="360" w:firstLine="360"/>
        <w:rPr>
          <w:color w:val="000000" w:themeColor="text1"/>
        </w:rPr>
      </w:pPr>
      <w:r w:rsidRPr="000F1B9B">
        <w:rPr>
          <w:color w:val="000000" w:themeColor="text1"/>
        </w:rPr>
        <w:t>Selecting this option will call the following method that will close all running applications</w:t>
      </w:r>
    </w:p>
    <w:p w14:paraId="3777667E" w14:textId="6781FE28" w:rsidR="005E5234" w:rsidRPr="000F1B9B" w:rsidRDefault="00773DE1" w:rsidP="000820C9">
      <w:pPr>
        <w:spacing w:after="160" w:line="360" w:lineRule="auto"/>
        <w:ind w:left="360" w:firstLine="360"/>
        <w:rPr>
          <w:b/>
          <w:color w:val="000000" w:themeColor="text1"/>
        </w:rPr>
      </w:pPr>
      <w:proofErr w:type="gramStart"/>
      <w:r w:rsidRPr="000F1B9B">
        <w:rPr>
          <w:b/>
          <w:color w:val="000000" w:themeColor="text1"/>
        </w:rPr>
        <w:t>exit(</w:t>
      </w:r>
      <w:proofErr w:type="gramEnd"/>
      <w:r w:rsidRPr="000F1B9B">
        <w:rPr>
          <w:b/>
          <w:color w:val="000000" w:themeColor="text1"/>
        </w:rPr>
        <w:t>)</w:t>
      </w:r>
    </w:p>
    <w:p w14:paraId="03CEC264" w14:textId="77777777" w:rsidR="006F32A2" w:rsidRPr="00B951ED" w:rsidRDefault="006F32A2" w:rsidP="000820C9">
      <w:pPr>
        <w:spacing w:after="160" w:line="360" w:lineRule="auto"/>
        <w:ind w:left="360" w:firstLine="360"/>
        <w:rPr>
          <w:b/>
          <w:color w:val="00B0F0"/>
          <w:szCs w:val="20"/>
        </w:rPr>
      </w:pPr>
    </w:p>
    <w:p w14:paraId="7C047C16" w14:textId="77777777" w:rsidR="006F32A2" w:rsidRDefault="006F32A2" w:rsidP="005E5234">
      <w:pPr>
        <w:spacing w:after="160" w:line="360" w:lineRule="auto"/>
        <w:rPr>
          <w:b/>
          <w:bCs/>
        </w:rPr>
      </w:pPr>
    </w:p>
    <w:p w14:paraId="15C37F3F" w14:textId="56F1FD73" w:rsidR="00AD3660" w:rsidRPr="00DF63B0" w:rsidRDefault="00773DE1" w:rsidP="005E5234">
      <w:pPr>
        <w:spacing w:after="160" w:line="360" w:lineRule="auto"/>
        <w:rPr>
          <w:rFonts w:cs="Arial"/>
          <w:b/>
          <w:sz w:val="22"/>
          <w:szCs w:val="22"/>
        </w:rPr>
      </w:pPr>
      <w:r w:rsidRPr="0048540E">
        <w:rPr>
          <w:rFonts w:cs="Arial"/>
          <w:b/>
          <w:sz w:val="22"/>
          <w:szCs w:val="22"/>
        </w:rPr>
        <w:t xml:space="preserve">Part </w:t>
      </w:r>
      <w:r w:rsidR="0048540E" w:rsidRPr="0048540E">
        <w:rPr>
          <w:rFonts w:cs="Arial"/>
          <w:b/>
          <w:bCs/>
          <w:sz w:val="22"/>
          <w:szCs w:val="22"/>
        </w:rPr>
        <w:t>C</w:t>
      </w:r>
      <w:r w:rsidRPr="0048540E">
        <w:rPr>
          <w:rFonts w:cs="Arial"/>
          <w:b/>
          <w:sz w:val="22"/>
          <w:szCs w:val="22"/>
        </w:rPr>
        <w:t xml:space="preserve"> – </w:t>
      </w:r>
      <w:r w:rsidR="00CD4DF8" w:rsidRPr="0048540E">
        <w:rPr>
          <w:rFonts w:cs="Arial"/>
          <w:b/>
          <w:sz w:val="22"/>
          <w:szCs w:val="22"/>
        </w:rPr>
        <w:t>Exploring optional Data Structures (Proof of Concept)</w:t>
      </w:r>
      <w:r w:rsidR="00755B59">
        <w:rPr>
          <w:i/>
          <w:iCs/>
          <w:color w:val="FF0000"/>
        </w:rPr>
        <w:t>.</w:t>
      </w:r>
    </w:p>
    <w:p w14:paraId="7DBCED80" w14:textId="454D94C8" w:rsidR="00773DE1" w:rsidRDefault="00773DE1" w:rsidP="005E5234">
      <w:pPr>
        <w:spacing w:after="160" w:line="360" w:lineRule="auto"/>
      </w:pPr>
      <w:proofErr w:type="spellStart"/>
      <w:r w:rsidRPr="000F1B9B">
        <w:t>ITWorks</w:t>
      </w:r>
      <w:proofErr w:type="spellEnd"/>
      <w:r w:rsidRPr="000F1B9B">
        <w:t xml:space="preserve"> is keen on investigating the use </w:t>
      </w:r>
      <w:r w:rsidR="00AD3660" w:rsidRPr="000F1B9B">
        <w:t>of various</w:t>
      </w:r>
      <w:r w:rsidRPr="000F1B9B">
        <w:t xml:space="preserve"> data structures that are supported by the language with the aim of improving the efficiency relating to the </w:t>
      </w:r>
      <w:r w:rsidR="00AD3660" w:rsidRPr="000F1B9B">
        <w:t>searching and</w:t>
      </w:r>
      <w:r w:rsidRPr="000F1B9B">
        <w:t xml:space="preserve"> sorting of data.</w:t>
      </w:r>
      <w:r w:rsidR="00801EDC" w:rsidRPr="000F1B9B">
        <w:t xml:space="preserve"> </w:t>
      </w:r>
      <w:r w:rsidR="00735679" w:rsidRPr="000F1B9B">
        <w:t xml:space="preserve">In this section you </w:t>
      </w:r>
      <w:r w:rsidR="00DF63B0">
        <w:t>have been tasked</w:t>
      </w:r>
      <w:r w:rsidR="00735679">
        <w:t xml:space="preserve"> to </w:t>
      </w:r>
      <w:r w:rsidR="00ED740F" w:rsidRPr="000F1B9B">
        <w:t xml:space="preserve">evaluate and </w:t>
      </w:r>
      <w:r w:rsidR="00735679" w:rsidRPr="000F1B9B">
        <w:t>weigh</w:t>
      </w:r>
      <w:r w:rsidR="000F1B9B">
        <w:t>-</w:t>
      </w:r>
      <w:r w:rsidR="00735679" w:rsidRPr="000F1B9B">
        <w:t xml:space="preserve">up </w:t>
      </w:r>
      <w:r w:rsidR="00ED740F" w:rsidRPr="000F1B9B">
        <w:t>other options</w:t>
      </w:r>
      <w:r w:rsidR="00ED740F">
        <w:t xml:space="preserve"> </w:t>
      </w:r>
      <w:r w:rsidR="00C039BE">
        <w:t xml:space="preserve">re Data Structure and Sorting Algorithms Efficiencies - </w:t>
      </w:r>
      <w:r w:rsidR="00ED740F" w:rsidRPr="000F1B9B">
        <w:t>a</w:t>
      </w:r>
      <w:r w:rsidR="000F7112" w:rsidRPr="000F1B9B">
        <w:t>nd document the</w:t>
      </w:r>
      <w:r w:rsidR="00E67659" w:rsidRPr="000F1B9B">
        <w:t xml:space="preserve"> </w:t>
      </w:r>
      <w:r w:rsidR="00E67659">
        <w:t xml:space="preserve">results </w:t>
      </w:r>
      <w:r w:rsidR="000F7112">
        <w:t xml:space="preserve">in </w:t>
      </w:r>
      <w:proofErr w:type="gramStart"/>
      <w:r w:rsidR="000F7112">
        <w:t xml:space="preserve">a </w:t>
      </w:r>
      <w:r w:rsidR="000F7112" w:rsidRPr="000F1B9B">
        <w:t xml:space="preserve"> </w:t>
      </w:r>
      <w:r w:rsidR="00C039BE">
        <w:t>Word</w:t>
      </w:r>
      <w:proofErr w:type="gramEnd"/>
      <w:r w:rsidR="000F7112">
        <w:t xml:space="preserve"> </w:t>
      </w:r>
      <w:r w:rsidR="000F7112" w:rsidRPr="000F1B9B">
        <w:t xml:space="preserve">document titled </w:t>
      </w:r>
      <w:r w:rsidR="00E67659" w:rsidRPr="000F1B9B">
        <w:t>‘Exploring Data St</w:t>
      </w:r>
      <w:r w:rsidR="00EC47CD" w:rsidRPr="000F1B9B">
        <w:t>ructures</w:t>
      </w:r>
      <w:r w:rsidR="0036201D" w:rsidRPr="000F1B9B">
        <w:t xml:space="preserve"> – Proof of Concept</w:t>
      </w:r>
      <w:r w:rsidR="00EC47CD" w:rsidRPr="000F1B9B">
        <w:t>’</w:t>
      </w:r>
      <w:r w:rsidR="00735679" w:rsidRPr="0028377E">
        <w:t>.</w:t>
      </w:r>
    </w:p>
    <w:p w14:paraId="1CF5B069" w14:textId="68AB6FB9" w:rsidR="00B472B3" w:rsidRPr="00F670E6" w:rsidRDefault="00B472B3" w:rsidP="00F670E6">
      <w:pPr>
        <w:pStyle w:val="ListParagraph"/>
        <w:numPr>
          <w:ilvl w:val="0"/>
          <w:numId w:val="32"/>
        </w:numPr>
        <w:spacing w:after="160" w:line="360" w:lineRule="auto"/>
        <w:rPr>
          <w:b/>
          <w:bCs/>
        </w:rPr>
      </w:pPr>
      <w:r w:rsidRPr="00F670E6">
        <w:rPr>
          <w:b/>
          <w:bCs/>
        </w:rPr>
        <w:t>Data Structure Efficiency</w:t>
      </w:r>
    </w:p>
    <w:p w14:paraId="75848783" w14:textId="68105A06" w:rsidR="00773DE1" w:rsidRDefault="00773DE1" w:rsidP="005E5234">
      <w:pPr>
        <w:spacing w:after="160" w:line="360" w:lineRule="auto"/>
      </w:pPr>
      <w:r>
        <w:t xml:space="preserve">One of the ideas proposed is to read all the data once </w:t>
      </w:r>
      <w:r w:rsidRPr="00724FCE">
        <w:rPr>
          <w:highlight w:val="yellow"/>
        </w:rPr>
        <w:t xml:space="preserve">from the </w:t>
      </w:r>
      <w:r w:rsidR="008B6945" w:rsidRPr="00724FCE">
        <w:rPr>
          <w:highlight w:val="yellow"/>
        </w:rPr>
        <w:t xml:space="preserve">products.txt </w:t>
      </w:r>
      <w:proofErr w:type="gramStart"/>
      <w:r w:rsidR="008B6945" w:rsidRPr="00724FCE">
        <w:rPr>
          <w:highlight w:val="yellow"/>
        </w:rPr>
        <w:t xml:space="preserve">file </w:t>
      </w:r>
      <w:r w:rsidRPr="00724FCE">
        <w:rPr>
          <w:highlight w:val="yellow"/>
        </w:rPr>
        <w:t xml:space="preserve"> into</w:t>
      </w:r>
      <w:proofErr w:type="gramEnd"/>
      <w:r w:rsidRPr="00724FCE">
        <w:rPr>
          <w:highlight w:val="yellow"/>
        </w:rPr>
        <w:t xml:space="preserve"> </w:t>
      </w:r>
      <w:r w:rsidR="008B6945" w:rsidRPr="00724FCE">
        <w:rPr>
          <w:highlight w:val="yellow"/>
        </w:rPr>
        <w:t xml:space="preserve">a List of Product </w:t>
      </w:r>
      <w:r w:rsidR="00821D6D" w:rsidRPr="00724FCE">
        <w:rPr>
          <w:highlight w:val="yellow"/>
        </w:rPr>
        <w:t xml:space="preserve">objects </w:t>
      </w:r>
      <w:r w:rsidR="007650D3" w:rsidRPr="00724FCE">
        <w:rPr>
          <w:highlight w:val="yellow"/>
        </w:rPr>
        <w:t>(You will be given the code to do this)</w:t>
      </w:r>
      <w:r w:rsidR="007650D3">
        <w:t xml:space="preserve"> </w:t>
      </w:r>
      <w:r w:rsidR="00821D6D">
        <w:t xml:space="preserve">and use this List to populate </w:t>
      </w:r>
      <w:r w:rsidR="00821D6D" w:rsidRPr="00724FCE">
        <w:rPr>
          <w:highlight w:val="yellow"/>
        </w:rPr>
        <w:t>any three</w:t>
      </w:r>
      <w:r w:rsidR="00821D6D">
        <w:t xml:space="preserve"> </w:t>
      </w:r>
      <w:r w:rsidR="00C039BE">
        <w:t xml:space="preserve"> of the following </w:t>
      </w:r>
      <w:r>
        <w:t xml:space="preserve"> data structure</w:t>
      </w:r>
      <w:r w:rsidR="000F1B9B">
        <w:t>s) shown below</w:t>
      </w:r>
      <w:r>
        <w:t>:</w:t>
      </w:r>
    </w:p>
    <w:p w14:paraId="49CCD46F" w14:textId="46E0A2BD" w:rsidR="00B472B3" w:rsidRDefault="00B472B3" w:rsidP="00773DE1">
      <w:pPr>
        <w:pStyle w:val="ListParagraph"/>
        <w:numPr>
          <w:ilvl w:val="0"/>
          <w:numId w:val="27"/>
        </w:numPr>
        <w:spacing w:after="160" w:line="360" w:lineRule="auto"/>
      </w:pPr>
      <w:r>
        <w:t>List</w:t>
      </w:r>
    </w:p>
    <w:p w14:paraId="32CFF6C4" w14:textId="1A227130" w:rsidR="00EB0AB7" w:rsidRDefault="00EB0AB7" w:rsidP="00773DE1">
      <w:pPr>
        <w:pStyle w:val="ListParagraph"/>
        <w:numPr>
          <w:ilvl w:val="0"/>
          <w:numId w:val="27"/>
        </w:numPr>
        <w:spacing w:after="160" w:line="360" w:lineRule="auto"/>
      </w:pPr>
      <w:r>
        <w:t>Stack</w:t>
      </w:r>
    </w:p>
    <w:p w14:paraId="365CFCB4" w14:textId="03A1652B" w:rsidR="00EB0AB7" w:rsidRDefault="00EB0AB7" w:rsidP="00773DE1">
      <w:pPr>
        <w:pStyle w:val="ListParagraph"/>
        <w:numPr>
          <w:ilvl w:val="0"/>
          <w:numId w:val="27"/>
        </w:numPr>
        <w:spacing w:after="160" w:line="360" w:lineRule="auto"/>
      </w:pPr>
      <w:r>
        <w:t>Queue</w:t>
      </w:r>
    </w:p>
    <w:p w14:paraId="218E392A" w14:textId="3786CF55" w:rsidR="00773DE1" w:rsidRDefault="00773DE1" w:rsidP="00773DE1">
      <w:pPr>
        <w:pStyle w:val="ListParagraph"/>
        <w:numPr>
          <w:ilvl w:val="0"/>
          <w:numId w:val="27"/>
        </w:numPr>
        <w:spacing w:after="160" w:line="360" w:lineRule="auto"/>
      </w:pPr>
      <w:r>
        <w:t>Linked List</w:t>
      </w:r>
    </w:p>
    <w:p w14:paraId="7951383B" w14:textId="5F755DE8" w:rsidR="00773DE1" w:rsidRDefault="00773DE1" w:rsidP="00773DE1">
      <w:pPr>
        <w:pStyle w:val="ListParagraph"/>
        <w:numPr>
          <w:ilvl w:val="0"/>
          <w:numId w:val="27"/>
        </w:numPr>
        <w:spacing w:after="160" w:line="360" w:lineRule="auto"/>
      </w:pPr>
      <w:r>
        <w:t>Binary Trees</w:t>
      </w:r>
    </w:p>
    <w:p w14:paraId="34A073A2" w14:textId="279EFE68" w:rsidR="00773DE1" w:rsidRDefault="00773DE1" w:rsidP="00773DE1">
      <w:pPr>
        <w:pStyle w:val="ListParagraph"/>
        <w:numPr>
          <w:ilvl w:val="0"/>
          <w:numId w:val="27"/>
        </w:numPr>
        <w:spacing w:after="160" w:line="360" w:lineRule="auto"/>
      </w:pPr>
      <w:r>
        <w:t>Hash Tables</w:t>
      </w:r>
    </w:p>
    <w:p w14:paraId="19929B8C" w14:textId="61B2DE56" w:rsidR="00773DE1" w:rsidRDefault="00773DE1" w:rsidP="00773DE1">
      <w:pPr>
        <w:pStyle w:val="ListParagraph"/>
        <w:numPr>
          <w:ilvl w:val="0"/>
          <w:numId w:val="27"/>
        </w:numPr>
        <w:spacing w:after="160" w:line="360" w:lineRule="auto"/>
      </w:pPr>
      <w:r>
        <w:t>Hash Maps</w:t>
      </w:r>
    </w:p>
    <w:p w14:paraId="26088088" w14:textId="70353C57" w:rsidR="00EB0AB7" w:rsidRDefault="00EB0AB7" w:rsidP="00773DE1">
      <w:pPr>
        <w:pStyle w:val="ListParagraph"/>
        <w:numPr>
          <w:ilvl w:val="0"/>
          <w:numId w:val="27"/>
        </w:numPr>
        <w:spacing w:after="160" w:line="360" w:lineRule="auto"/>
      </w:pPr>
      <w:r>
        <w:t>Graphs</w:t>
      </w:r>
    </w:p>
    <w:p w14:paraId="4558C16D" w14:textId="7DAE6145" w:rsidR="00EB0AB7" w:rsidRPr="00773DE1" w:rsidRDefault="00EB0AB7" w:rsidP="00773DE1">
      <w:pPr>
        <w:pStyle w:val="ListParagraph"/>
        <w:numPr>
          <w:ilvl w:val="0"/>
          <w:numId w:val="27"/>
        </w:numPr>
        <w:spacing w:after="160" w:line="360" w:lineRule="auto"/>
      </w:pPr>
      <w:r>
        <w:t>Sets</w:t>
      </w:r>
    </w:p>
    <w:p w14:paraId="7659B736" w14:textId="08968CA3" w:rsidR="005E5234" w:rsidRDefault="00795A0F" w:rsidP="005E5234">
      <w:pPr>
        <w:spacing w:after="160" w:line="360" w:lineRule="auto"/>
      </w:pPr>
      <w:r>
        <w:t>Create a separate Python module titled ‘</w:t>
      </w:r>
      <w:proofErr w:type="spellStart"/>
      <w:r>
        <w:t>Data_Structure_Efficien</w:t>
      </w:r>
      <w:r w:rsidR="000856F1">
        <w:t>y</w:t>
      </w:r>
      <w:proofErr w:type="spellEnd"/>
      <w:r w:rsidR="000856F1">
        <w:t xml:space="preserve">_ </w:t>
      </w:r>
      <w:proofErr w:type="gramStart"/>
      <w:r w:rsidR="000856F1">
        <w:t>PofC</w:t>
      </w:r>
      <w:r w:rsidR="00B41C36">
        <w:t xml:space="preserve">.py, </w:t>
      </w:r>
      <w:r w:rsidR="00765ACD">
        <w:t>an</w:t>
      </w:r>
      <w:r w:rsidR="00DF63B0">
        <w:t>d</w:t>
      </w:r>
      <w:proofErr w:type="gramEnd"/>
      <w:r w:rsidR="00765ACD">
        <w:t xml:space="preserve"> </w:t>
      </w:r>
      <w:r w:rsidR="00765ACD" w:rsidRPr="00724FCE">
        <w:rPr>
          <w:highlight w:val="yellow"/>
        </w:rPr>
        <w:t xml:space="preserve">implement </w:t>
      </w:r>
      <w:r w:rsidR="00821D6D" w:rsidRPr="00724FCE">
        <w:rPr>
          <w:highlight w:val="yellow"/>
        </w:rPr>
        <w:t>3</w:t>
      </w:r>
      <w:r w:rsidR="00755B59">
        <w:t xml:space="preserve"> different methods</w:t>
      </w:r>
      <w:r w:rsidR="00C039BE">
        <w:t xml:space="preserve"> (one for each data structure)</w:t>
      </w:r>
      <w:r w:rsidR="00B41C36">
        <w:t>,</w:t>
      </w:r>
      <w:r w:rsidR="00755B59">
        <w:t xml:space="preserve"> </w:t>
      </w:r>
      <w:r w:rsidR="00765ACD">
        <w:t>using the pseudocode below as a guide</w:t>
      </w:r>
      <w:r w:rsidR="00F62492">
        <w:t>. The aim here is</w:t>
      </w:r>
      <w:r w:rsidR="000502B4">
        <w:t xml:space="preserve"> </w:t>
      </w:r>
      <w:r w:rsidR="00F16696">
        <w:t xml:space="preserve">to measure the performance (in </w:t>
      </w:r>
      <w:r w:rsidR="00510555">
        <w:t>milli</w:t>
      </w:r>
      <w:r w:rsidR="00F16696">
        <w:t xml:space="preserve">seconds) </w:t>
      </w:r>
      <w:r w:rsidR="003474A5">
        <w:t xml:space="preserve">of </w:t>
      </w:r>
      <w:r w:rsidR="00B41C36">
        <w:t xml:space="preserve">each </w:t>
      </w:r>
      <w:r w:rsidR="00B67DFF">
        <w:t>data structure</w:t>
      </w:r>
      <w:r w:rsidR="00B41C36">
        <w:t xml:space="preserve"> </w:t>
      </w:r>
      <w:r w:rsidR="003474A5">
        <w:t xml:space="preserve">to </w:t>
      </w:r>
      <w:r w:rsidR="007E0555">
        <w:t>add the Product objects from the List of Product instances</w:t>
      </w:r>
    </w:p>
    <w:p w14:paraId="69E05F3A" w14:textId="565A7816" w:rsidR="00B472B3" w:rsidRPr="00724FCE" w:rsidRDefault="00B472B3" w:rsidP="005E5234">
      <w:pPr>
        <w:spacing w:after="160" w:line="360" w:lineRule="auto"/>
        <w:rPr>
          <w:sz w:val="14"/>
          <w:szCs w:val="18"/>
          <w:highlight w:val="yellow"/>
        </w:rPr>
      </w:pPr>
      <w:r w:rsidRPr="00724FCE">
        <w:rPr>
          <w:sz w:val="14"/>
          <w:szCs w:val="18"/>
          <w:highlight w:val="yellow"/>
        </w:rPr>
        <w:t>START CLOCK</w:t>
      </w:r>
    </w:p>
    <w:p w14:paraId="7151A598" w14:textId="780844F1" w:rsidR="00456C2A" w:rsidRPr="00724FCE" w:rsidRDefault="00456C2A" w:rsidP="005E5234">
      <w:pPr>
        <w:spacing w:after="160" w:line="360" w:lineRule="auto"/>
        <w:rPr>
          <w:sz w:val="14"/>
          <w:szCs w:val="18"/>
          <w:highlight w:val="yellow"/>
        </w:rPr>
      </w:pPr>
      <w:r w:rsidRPr="00724FCE">
        <w:rPr>
          <w:sz w:val="14"/>
          <w:szCs w:val="18"/>
          <w:highlight w:val="yellow"/>
        </w:rPr>
        <w:t>FOR EACH PRODCUT IN THE LIST</w:t>
      </w:r>
    </w:p>
    <w:p w14:paraId="3931E0C6" w14:textId="67973B00" w:rsidR="00B472B3" w:rsidRPr="00724FCE" w:rsidRDefault="00B472B3" w:rsidP="005E5234">
      <w:pPr>
        <w:spacing w:after="160" w:line="360" w:lineRule="auto"/>
        <w:rPr>
          <w:sz w:val="14"/>
          <w:szCs w:val="18"/>
          <w:highlight w:val="yellow"/>
        </w:rPr>
      </w:pPr>
      <w:r w:rsidRPr="00724FCE">
        <w:rPr>
          <w:sz w:val="14"/>
          <w:szCs w:val="18"/>
          <w:highlight w:val="yellow"/>
        </w:rPr>
        <w:t xml:space="preserve">             ADD PRODUCT TO DATA STRUCTURE</w:t>
      </w:r>
    </w:p>
    <w:p w14:paraId="1059FE87" w14:textId="2F47FA15" w:rsidR="00B472B3" w:rsidRPr="00724FCE" w:rsidRDefault="00B472B3" w:rsidP="00B472B3">
      <w:pPr>
        <w:spacing w:after="160" w:line="360" w:lineRule="auto"/>
        <w:rPr>
          <w:sz w:val="14"/>
          <w:szCs w:val="18"/>
          <w:highlight w:val="yellow"/>
        </w:rPr>
      </w:pPr>
      <w:r w:rsidRPr="00724FCE">
        <w:rPr>
          <w:sz w:val="14"/>
          <w:szCs w:val="18"/>
          <w:highlight w:val="yellow"/>
        </w:rPr>
        <w:t xml:space="preserve">  END_CLOCK</w:t>
      </w:r>
    </w:p>
    <w:p w14:paraId="00676FFF" w14:textId="77777777" w:rsidR="00B472B3" w:rsidRPr="00C91D2C" w:rsidRDefault="00B472B3" w:rsidP="00B472B3">
      <w:pPr>
        <w:spacing w:after="160" w:line="360" w:lineRule="auto"/>
        <w:rPr>
          <w:sz w:val="14"/>
          <w:szCs w:val="18"/>
        </w:rPr>
      </w:pPr>
      <w:r w:rsidRPr="00724FCE">
        <w:rPr>
          <w:sz w:val="14"/>
          <w:szCs w:val="18"/>
          <w:highlight w:val="yellow"/>
        </w:rPr>
        <w:t>PRINT TIME ELAPSED</w:t>
      </w:r>
      <w:r w:rsidRPr="00C91D2C">
        <w:rPr>
          <w:sz w:val="14"/>
          <w:szCs w:val="18"/>
        </w:rPr>
        <w:t xml:space="preserve"> </w:t>
      </w:r>
    </w:p>
    <w:p w14:paraId="43FA7E65" w14:textId="20206FBC" w:rsidR="00DF63B0" w:rsidRDefault="00B472B3" w:rsidP="00185AE7">
      <w:pPr>
        <w:spacing w:after="160" w:line="360" w:lineRule="auto"/>
      </w:pPr>
      <w:r>
        <w:t xml:space="preserve">Run </w:t>
      </w:r>
      <w:r w:rsidR="00DF63B0">
        <w:t xml:space="preserve">each of </w:t>
      </w:r>
      <w:r w:rsidRPr="00724FCE">
        <w:rPr>
          <w:highlight w:val="yellow"/>
        </w:rPr>
        <w:t xml:space="preserve">the </w:t>
      </w:r>
      <w:r w:rsidR="00456C2A" w:rsidRPr="00724FCE">
        <w:rPr>
          <w:highlight w:val="yellow"/>
        </w:rPr>
        <w:t xml:space="preserve">3 </w:t>
      </w:r>
      <w:r w:rsidRPr="00724FCE">
        <w:rPr>
          <w:highlight w:val="yellow"/>
        </w:rPr>
        <w:t>methods</w:t>
      </w:r>
      <w:r w:rsidR="00B951ED">
        <w:t xml:space="preserve"> and record </w:t>
      </w:r>
      <w:r w:rsidR="008B60B3">
        <w:t xml:space="preserve">the execution </w:t>
      </w:r>
      <w:r w:rsidR="00DF63B0">
        <w:t>time</w:t>
      </w:r>
      <w:r w:rsidR="008B60B3">
        <w:t xml:space="preserve"> in </w:t>
      </w:r>
      <w:r w:rsidR="7B884DAB">
        <w:t>milli</w:t>
      </w:r>
      <w:r w:rsidR="008B60B3">
        <w:t>seconds</w:t>
      </w:r>
      <w:r w:rsidR="00DF63B0">
        <w:t xml:space="preserve"> for each data structure</w:t>
      </w:r>
    </w:p>
    <w:p w14:paraId="7B3B9B5A" w14:textId="7232B5DB" w:rsidR="00185AE7" w:rsidRDefault="00DF63B0" w:rsidP="00185AE7">
      <w:pPr>
        <w:spacing w:after="160" w:line="360" w:lineRule="auto"/>
        <w:rPr>
          <w:szCs w:val="20"/>
        </w:rPr>
      </w:pPr>
      <w:r>
        <w:rPr>
          <w:szCs w:val="20"/>
        </w:rPr>
        <w:t>Record in your documentation</w:t>
      </w:r>
      <w:r w:rsidR="00C91D2C">
        <w:rPr>
          <w:szCs w:val="20"/>
        </w:rPr>
        <w:t xml:space="preserve"> </w:t>
      </w:r>
      <w:r w:rsidR="00B951ED">
        <w:rPr>
          <w:szCs w:val="20"/>
        </w:rPr>
        <w:t>w</w:t>
      </w:r>
      <w:r w:rsidR="00B472B3" w:rsidRPr="00B951ED">
        <w:rPr>
          <w:szCs w:val="20"/>
        </w:rPr>
        <w:t>hich data structure was the most efficient?</w:t>
      </w:r>
      <w:r w:rsidR="00185AE7">
        <w:rPr>
          <w:szCs w:val="20"/>
        </w:rPr>
        <w:t xml:space="preserve"> </w:t>
      </w:r>
    </w:p>
    <w:p w14:paraId="71982967" w14:textId="77777777" w:rsidR="005E3FC7" w:rsidRPr="009C4F11" w:rsidRDefault="005E3FC7" w:rsidP="0054394D">
      <w:pPr>
        <w:spacing w:after="160" w:line="360" w:lineRule="auto"/>
        <w:rPr>
          <w:b/>
        </w:rPr>
      </w:pPr>
      <w:r w:rsidRPr="009C4F11">
        <w:rPr>
          <w:b/>
        </w:rPr>
        <w:t>Documentation</w:t>
      </w:r>
    </w:p>
    <w:p w14:paraId="0767A1EF" w14:textId="22BD282B" w:rsidR="0054394D" w:rsidRPr="00C91D2C" w:rsidRDefault="0054394D" w:rsidP="0054394D">
      <w:pPr>
        <w:spacing w:after="160" w:line="360" w:lineRule="auto"/>
      </w:pPr>
      <w:r w:rsidRPr="009C4F11">
        <w:t xml:space="preserve">Document your findings in </w:t>
      </w:r>
      <w:r w:rsidR="0036201D" w:rsidRPr="009C4F11">
        <w:t>the ‘Exploring Data Structures – Proof of Concept’</w:t>
      </w:r>
      <w:r w:rsidRPr="009C4F11">
        <w:t xml:space="preserve"> </w:t>
      </w:r>
      <w:r w:rsidR="00BE75BC">
        <w:t xml:space="preserve">technical </w:t>
      </w:r>
      <w:r w:rsidRPr="009C4F11">
        <w:t>document</w:t>
      </w:r>
    </w:p>
    <w:p w14:paraId="672E01EA" w14:textId="77777777" w:rsidR="00B951ED" w:rsidRPr="0054394D" w:rsidRDefault="00B951ED" w:rsidP="0054394D">
      <w:pPr>
        <w:spacing w:after="160" w:line="360" w:lineRule="auto"/>
        <w:rPr>
          <w:sz w:val="16"/>
          <w:szCs w:val="20"/>
        </w:rPr>
      </w:pPr>
    </w:p>
    <w:p w14:paraId="2A09CEA6" w14:textId="6222A8CC" w:rsidR="00B472B3" w:rsidRPr="00F670E6" w:rsidRDefault="00B951ED" w:rsidP="00F670E6">
      <w:pPr>
        <w:pStyle w:val="ListParagraph"/>
        <w:numPr>
          <w:ilvl w:val="0"/>
          <w:numId w:val="32"/>
        </w:numPr>
        <w:spacing w:after="160" w:line="360" w:lineRule="auto"/>
        <w:rPr>
          <w:b/>
          <w:bCs/>
          <w:szCs w:val="20"/>
        </w:rPr>
      </w:pPr>
      <w:r w:rsidRPr="00F670E6">
        <w:rPr>
          <w:b/>
          <w:bCs/>
          <w:szCs w:val="20"/>
        </w:rPr>
        <w:lastRenderedPageBreak/>
        <w:t>Sorting Algorithms Efficiency</w:t>
      </w:r>
    </w:p>
    <w:p w14:paraId="6DF855F3" w14:textId="1CEE3880" w:rsidR="00B472B3" w:rsidRDefault="00B951ED" w:rsidP="00B472B3">
      <w:pPr>
        <w:spacing w:after="160" w:line="360" w:lineRule="auto"/>
      </w:pPr>
      <w:r>
        <w:t xml:space="preserve">The team is also keen on exploring other sorting algorithms to find out the most </w:t>
      </w:r>
      <w:r w:rsidR="7D58D9CB">
        <w:t>performa</w:t>
      </w:r>
      <w:r>
        <w:t>nt one</w:t>
      </w:r>
      <w:r w:rsidR="35CF2C14">
        <w:t xml:space="preserve"> in terms of performance in milli seconds</w:t>
      </w:r>
      <w:r>
        <w:t xml:space="preserve">. From the following sorting algorithm options which one would be the most efficient choice for the Supermarket </w:t>
      </w:r>
      <w:r w:rsidR="00E87243">
        <w:t>Admin</w:t>
      </w:r>
      <w:r>
        <w:t xml:space="preserve"> program</w:t>
      </w:r>
      <w:r w:rsidR="735E7C76">
        <w:t xml:space="preserve"> by comparing their perfo</w:t>
      </w:r>
      <w:r w:rsidR="41935C06">
        <w:t xml:space="preserve">rmance </w:t>
      </w:r>
      <w:r w:rsidR="41935C06" w:rsidRPr="00724FCE">
        <w:rPr>
          <w:highlight w:val="yellow"/>
        </w:rPr>
        <w:t>executions times</w:t>
      </w:r>
      <w:r w:rsidR="00F95B91" w:rsidRPr="00724FCE">
        <w:rPr>
          <w:highlight w:val="yellow"/>
        </w:rPr>
        <w:t xml:space="preserve"> </w:t>
      </w:r>
      <w:r w:rsidR="00CF61EA" w:rsidRPr="00724FCE">
        <w:rPr>
          <w:highlight w:val="yellow"/>
        </w:rPr>
        <w:t>through your research</w:t>
      </w:r>
      <w:r w:rsidR="00CF61EA">
        <w:t xml:space="preserve">. </w:t>
      </w:r>
      <w:r w:rsidR="00CF61EA" w:rsidRPr="00724FCE">
        <w:rPr>
          <w:highlight w:val="yellow"/>
        </w:rPr>
        <w:t>You are not expected to implement any of the chosen Sorting algorithms</w:t>
      </w:r>
      <w:r w:rsidR="41935C06" w:rsidRPr="00724FCE">
        <w:rPr>
          <w:highlight w:val="yellow"/>
        </w:rPr>
        <w:t>.</w:t>
      </w:r>
      <w:r w:rsidR="41935C06">
        <w:t xml:space="preserve"> Document your reasons as ins</w:t>
      </w:r>
      <w:r w:rsidR="5EE82C3D">
        <w:t>tructed</w:t>
      </w:r>
      <w:r w:rsidR="41935C06">
        <w:t xml:space="preserve"> below.</w:t>
      </w:r>
    </w:p>
    <w:p w14:paraId="6CAB3B4D" w14:textId="1BBA3A02" w:rsidR="00B951ED" w:rsidRDefault="00B951ED" w:rsidP="00B472B3">
      <w:pPr>
        <w:spacing w:after="160" w:line="360" w:lineRule="auto"/>
        <w:rPr>
          <w:szCs w:val="20"/>
        </w:rPr>
      </w:pPr>
      <w:r>
        <w:rPr>
          <w:szCs w:val="20"/>
        </w:rPr>
        <w:t>1. Insertion sort</w:t>
      </w:r>
    </w:p>
    <w:p w14:paraId="52502070" w14:textId="72EC9EDF" w:rsidR="00B951ED" w:rsidRDefault="00B951ED" w:rsidP="00B472B3">
      <w:pPr>
        <w:spacing w:after="160" w:line="360" w:lineRule="auto"/>
        <w:rPr>
          <w:szCs w:val="20"/>
        </w:rPr>
      </w:pPr>
      <w:r>
        <w:rPr>
          <w:szCs w:val="20"/>
        </w:rPr>
        <w:t>2. Merge Sort</w:t>
      </w:r>
    </w:p>
    <w:p w14:paraId="7A97B8DC" w14:textId="4C9562ED" w:rsidR="00B951ED" w:rsidRDefault="00B951ED" w:rsidP="00B472B3">
      <w:pPr>
        <w:spacing w:after="160" w:line="360" w:lineRule="auto"/>
        <w:rPr>
          <w:szCs w:val="20"/>
        </w:rPr>
      </w:pPr>
      <w:r>
        <w:rPr>
          <w:szCs w:val="20"/>
        </w:rPr>
        <w:t>3. Bubble Sort</w:t>
      </w:r>
    </w:p>
    <w:p w14:paraId="1A00EB80" w14:textId="748C17C6" w:rsidR="00B951ED" w:rsidRPr="00B951ED" w:rsidRDefault="00B951ED" w:rsidP="00B472B3">
      <w:pPr>
        <w:spacing w:after="160" w:line="360" w:lineRule="auto"/>
        <w:rPr>
          <w:szCs w:val="20"/>
        </w:rPr>
      </w:pPr>
      <w:r>
        <w:rPr>
          <w:szCs w:val="20"/>
        </w:rPr>
        <w:t>4. Selection Sort</w:t>
      </w:r>
    </w:p>
    <w:p w14:paraId="0E6094C9" w14:textId="5C99A49B" w:rsidR="00864A35" w:rsidRPr="000E456F" w:rsidRDefault="00864A35" w:rsidP="00B472B3">
      <w:pPr>
        <w:spacing w:after="160" w:line="360" w:lineRule="auto"/>
        <w:rPr>
          <w:b/>
          <w:szCs w:val="20"/>
        </w:rPr>
      </w:pPr>
      <w:r w:rsidRPr="000E456F">
        <w:rPr>
          <w:b/>
          <w:szCs w:val="20"/>
        </w:rPr>
        <w:t>Documentation</w:t>
      </w:r>
    </w:p>
    <w:p w14:paraId="716D78ED" w14:textId="47C17A8A" w:rsidR="00C91D2C" w:rsidRPr="00C91D2C" w:rsidRDefault="00071506" w:rsidP="00C91D2C">
      <w:pPr>
        <w:spacing w:after="160" w:line="360" w:lineRule="auto"/>
      </w:pPr>
      <w:r w:rsidRPr="000E456F">
        <w:t>This is a research topic and your expected to explore</w:t>
      </w:r>
      <w:r w:rsidR="00756C31" w:rsidRPr="000E456F">
        <w:t xml:space="preserve"> </w:t>
      </w:r>
      <w:r w:rsidR="00DF63B0" w:rsidRPr="000E456F">
        <w:t>at least two</w:t>
      </w:r>
      <w:r w:rsidR="00756C31" w:rsidRPr="000E456F">
        <w:t xml:space="preserve"> </w:t>
      </w:r>
      <w:r w:rsidR="00DF63B0" w:rsidRPr="000E456F">
        <w:t>relevant online</w:t>
      </w:r>
      <w:r w:rsidR="007A5268" w:rsidRPr="000E456F">
        <w:t xml:space="preserve"> </w:t>
      </w:r>
      <w:r w:rsidR="00756C31" w:rsidRPr="000E456F">
        <w:t>resources and d</w:t>
      </w:r>
      <w:r w:rsidR="00C91D2C" w:rsidRPr="000E456F">
        <w:t>ocument</w:t>
      </w:r>
      <w:r w:rsidR="007A5268" w:rsidRPr="000E456F">
        <w:t xml:space="preserve"> and </w:t>
      </w:r>
      <w:r w:rsidR="00864A35" w:rsidRPr="000E456F">
        <w:t>reference</w:t>
      </w:r>
      <w:r w:rsidR="00C91D2C" w:rsidRPr="000E456F">
        <w:t xml:space="preserve"> your findings in the ‘Exploring Data Structures – Proof of Concept</w:t>
      </w:r>
      <w:proofErr w:type="gramStart"/>
      <w:r w:rsidR="00C91D2C" w:rsidRPr="000E456F">
        <w:t xml:space="preserve">’  </w:t>
      </w:r>
      <w:r w:rsidR="00AD24DA">
        <w:t>technical</w:t>
      </w:r>
      <w:proofErr w:type="gramEnd"/>
      <w:r w:rsidR="00AD24DA">
        <w:t xml:space="preserve"> </w:t>
      </w:r>
      <w:r w:rsidR="00C91D2C" w:rsidRPr="000E456F">
        <w:t>document</w:t>
      </w:r>
      <w:r w:rsidR="00F413C3">
        <w:t xml:space="preserve"> in about 200 words</w:t>
      </w:r>
    </w:p>
    <w:p w14:paraId="6D6711C5" w14:textId="606420B0" w:rsidR="00185AE7" w:rsidRDefault="00185AE7" w:rsidP="00AD5D56">
      <w:pPr>
        <w:spacing w:after="160" w:line="360" w:lineRule="auto"/>
      </w:pPr>
    </w:p>
    <w:p w14:paraId="45E98FC8" w14:textId="65F2BC1D" w:rsidR="00185AE7" w:rsidRPr="00F670E6" w:rsidRDefault="00185AE7" w:rsidP="00F670E6">
      <w:pPr>
        <w:pStyle w:val="ListParagraph"/>
        <w:numPr>
          <w:ilvl w:val="0"/>
          <w:numId w:val="32"/>
        </w:numPr>
        <w:spacing w:after="160" w:line="360" w:lineRule="auto"/>
        <w:rPr>
          <w:b/>
          <w:bCs/>
          <w:szCs w:val="20"/>
        </w:rPr>
      </w:pPr>
      <w:r w:rsidRPr="00F670E6">
        <w:rPr>
          <w:b/>
          <w:bCs/>
          <w:szCs w:val="20"/>
        </w:rPr>
        <w:t>Searching Algorithms Efficiency</w:t>
      </w:r>
    </w:p>
    <w:p w14:paraId="7C46DF18" w14:textId="60BB11A1" w:rsidR="00185AE7" w:rsidRDefault="00185AE7" w:rsidP="00AD5D56">
      <w:pPr>
        <w:spacing w:after="160" w:line="360" w:lineRule="auto"/>
      </w:pPr>
      <w:r>
        <w:t xml:space="preserve">In </w:t>
      </w:r>
      <w:r w:rsidR="006F4FF2">
        <w:t>this</w:t>
      </w:r>
      <w:r>
        <w:t xml:space="preserve"> project when we wanted to find a Product</w:t>
      </w:r>
      <w:r w:rsidR="005A035C">
        <w:t>,</w:t>
      </w:r>
      <w:r>
        <w:t xml:space="preserve"> we used a method to query the database using the product Barcode as the primary key value.</w:t>
      </w:r>
    </w:p>
    <w:p w14:paraId="3F100606" w14:textId="2C3A7564" w:rsidR="00185AE7" w:rsidRDefault="00185AE7" w:rsidP="00AD5D56">
      <w:pPr>
        <w:spacing w:after="160" w:line="360" w:lineRule="auto"/>
      </w:pPr>
      <w:r>
        <w:t xml:space="preserve">It has been suggested that in order to reduce the number of </w:t>
      </w:r>
      <w:r w:rsidR="005A035C">
        <w:t>Product search</w:t>
      </w:r>
      <w:r>
        <w:t xml:space="preserve"> queries – we </w:t>
      </w:r>
      <w:r w:rsidR="007650D3">
        <w:t xml:space="preserve">plan to </w:t>
      </w:r>
      <w:r w:rsidRPr="009570B9">
        <w:rPr>
          <w:highlight w:val="yellow"/>
        </w:rPr>
        <w:t>initially read all the products from the database into an appropriate list structure</w:t>
      </w:r>
      <w:r>
        <w:t xml:space="preserve"> </w:t>
      </w:r>
      <w:r w:rsidR="003B0609">
        <w:t>(as a cache of data)</w:t>
      </w:r>
      <w:r>
        <w:t xml:space="preserve"> and </w:t>
      </w:r>
      <w:proofErr w:type="gramStart"/>
      <w:r>
        <w:t>search  for</w:t>
      </w:r>
      <w:proofErr w:type="gramEnd"/>
      <w:r>
        <w:t xml:space="preserve"> a Product from the list rather than using a database query.</w:t>
      </w:r>
      <w:r w:rsidR="0093655A">
        <w:t xml:space="preserve"> </w:t>
      </w:r>
      <w:r>
        <w:t xml:space="preserve">The two most popular search options (there are others) </w:t>
      </w:r>
    </w:p>
    <w:p w14:paraId="36CE9994" w14:textId="38A0C9E8" w:rsidR="00185AE7" w:rsidRDefault="00185AE7" w:rsidP="00AD5D56">
      <w:pPr>
        <w:spacing w:after="160" w:line="360" w:lineRule="auto"/>
      </w:pPr>
      <w:r>
        <w:t>1. Sequential s</w:t>
      </w:r>
      <w:r w:rsidR="0036314E">
        <w:t>earch</w:t>
      </w:r>
    </w:p>
    <w:p w14:paraId="1342C10E" w14:textId="343264DE" w:rsidR="00185AE7" w:rsidRDefault="00185AE7" w:rsidP="00AD5D56">
      <w:pPr>
        <w:spacing w:after="160" w:line="360" w:lineRule="auto"/>
      </w:pPr>
      <w:r>
        <w:t xml:space="preserve">2. Binary </w:t>
      </w:r>
      <w:r w:rsidR="0036314E">
        <w:t>search</w:t>
      </w:r>
    </w:p>
    <w:p w14:paraId="4865A40F" w14:textId="21B6CE97" w:rsidR="007F62CF" w:rsidRDefault="00185AE7" w:rsidP="0054394D">
      <w:pPr>
        <w:spacing w:after="160" w:line="360" w:lineRule="auto"/>
      </w:pPr>
      <w:proofErr w:type="gramStart"/>
      <w:r>
        <w:t xml:space="preserve">Using </w:t>
      </w:r>
      <w:r w:rsidR="005A0E73">
        <w:t xml:space="preserve"> </w:t>
      </w:r>
      <w:r>
        <w:t>Python</w:t>
      </w:r>
      <w:proofErr w:type="gramEnd"/>
      <w:r>
        <w:t xml:space="preserve"> </w:t>
      </w:r>
      <w:r w:rsidR="005A0E73">
        <w:t>module</w:t>
      </w:r>
      <w:r w:rsidR="00BE5A5F">
        <w:t xml:space="preserve"> </w:t>
      </w:r>
      <w:r w:rsidR="000E456F">
        <w:t>titled ‘</w:t>
      </w:r>
      <w:proofErr w:type="spellStart"/>
      <w:r w:rsidR="000E456F">
        <w:t>Data_Structure_Efficiency</w:t>
      </w:r>
      <w:proofErr w:type="spellEnd"/>
      <w:r w:rsidR="000E456F">
        <w:t xml:space="preserve">_ PofC.py </w:t>
      </w:r>
      <w:r w:rsidR="67215F3D">
        <w:t xml:space="preserve">- </w:t>
      </w:r>
      <w:r w:rsidR="000E456F">
        <w:t xml:space="preserve"> code</w:t>
      </w:r>
      <w:r w:rsidR="00051A1E">
        <w:t xml:space="preserve"> two separate search functions</w:t>
      </w:r>
      <w:r>
        <w:t xml:space="preserve"> to read all </w:t>
      </w:r>
      <w:r w:rsidR="009B0EBD">
        <w:t>Product records</w:t>
      </w:r>
      <w:r>
        <w:t xml:space="preserve"> from </w:t>
      </w:r>
      <w:r w:rsidR="00550573">
        <w:t xml:space="preserve">the </w:t>
      </w:r>
      <w:r w:rsidR="0036314E">
        <w:t>List</w:t>
      </w:r>
      <w:r>
        <w:t xml:space="preserve"> </w:t>
      </w:r>
      <w:r w:rsidR="00724FCE">
        <w:t xml:space="preserve">you created in (2) </w:t>
      </w:r>
      <w:r>
        <w:t>and use this list to perform a Binary Search (separate function here) and a Sequential Sort (separate function here)</w:t>
      </w:r>
      <w:r w:rsidR="00C07A01">
        <w:t xml:space="preserve"> and determine which Sorting strategy was quicker</w:t>
      </w:r>
      <w:r w:rsidR="003B0609">
        <w:t xml:space="preserve"> as measured in </w:t>
      </w:r>
      <w:r w:rsidR="3600B14A">
        <w:t>milli</w:t>
      </w:r>
      <w:r w:rsidR="003B0609">
        <w:t>seconds.</w:t>
      </w:r>
    </w:p>
    <w:p w14:paraId="3E7849F8" w14:textId="79652511" w:rsidR="00D1646C" w:rsidRPr="000E456F" w:rsidRDefault="00D1646C" w:rsidP="0054394D">
      <w:pPr>
        <w:spacing w:after="160" w:line="360" w:lineRule="auto"/>
        <w:rPr>
          <w:b/>
        </w:rPr>
      </w:pPr>
      <w:r w:rsidRPr="000E456F">
        <w:rPr>
          <w:b/>
        </w:rPr>
        <w:t>Documentation</w:t>
      </w:r>
    </w:p>
    <w:p w14:paraId="6C3FB39E" w14:textId="0C006126" w:rsidR="003B0609" w:rsidRPr="00C91D2C" w:rsidRDefault="003B0609" w:rsidP="003B0609">
      <w:pPr>
        <w:spacing w:after="160" w:line="360" w:lineRule="auto"/>
      </w:pPr>
      <w:r w:rsidRPr="000E456F">
        <w:rPr>
          <w:u w:val="double"/>
        </w:rPr>
        <w:t>D</w:t>
      </w:r>
      <w:r w:rsidRPr="000E456F">
        <w:t>ocument your findings in the ‘Exploring Data Structures – Proof of Concept</w:t>
      </w:r>
      <w:r w:rsidR="003360A8" w:rsidRPr="000E456F">
        <w:t xml:space="preserve">’ </w:t>
      </w:r>
      <w:r w:rsidR="00BE75BC">
        <w:t xml:space="preserve">technical </w:t>
      </w:r>
      <w:r w:rsidR="003360A8" w:rsidRPr="000E456F">
        <w:t>document</w:t>
      </w:r>
    </w:p>
    <w:p w14:paraId="5D583F09" w14:textId="77777777" w:rsidR="001759ED" w:rsidRDefault="001759ED" w:rsidP="001759ED">
      <w:pPr>
        <w:spacing w:after="160" w:line="360" w:lineRule="auto"/>
      </w:pPr>
    </w:p>
    <w:p w14:paraId="560BC348" w14:textId="32DC6329" w:rsidR="00C07A01" w:rsidRPr="000E456F" w:rsidRDefault="00C07A01" w:rsidP="00C07A01">
      <w:pPr>
        <w:spacing w:after="160" w:line="360" w:lineRule="auto"/>
        <w:rPr>
          <w:b/>
          <w:color w:val="000000" w:themeColor="text1"/>
          <w:sz w:val="22"/>
          <w:szCs w:val="26"/>
        </w:rPr>
      </w:pPr>
      <w:r w:rsidRPr="000E456F">
        <w:rPr>
          <w:b/>
          <w:color w:val="000000" w:themeColor="text1"/>
          <w:sz w:val="22"/>
          <w:szCs w:val="26"/>
        </w:rPr>
        <w:lastRenderedPageBreak/>
        <w:t>Submission Details</w:t>
      </w:r>
    </w:p>
    <w:p w14:paraId="333FEDFF" w14:textId="0C0ABC7B" w:rsidR="00AF2EBE" w:rsidRPr="000E456F" w:rsidRDefault="00C07A01" w:rsidP="00AF2EBE">
      <w:pPr>
        <w:spacing w:after="160" w:line="259" w:lineRule="auto"/>
        <w:rPr>
          <w:color w:val="000000" w:themeColor="text1"/>
        </w:rPr>
      </w:pPr>
      <w:r w:rsidRPr="000E456F">
        <w:rPr>
          <w:color w:val="000000" w:themeColor="text1"/>
        </w:rPr>
        <w:t>Create a folder</w:t>
      </w:r>
      <w:r w:rsidRPr="000E456F">
        <w:rPr>
          <w:b/>
          <w:color w:val="000000" w:themeColor="text1"/>
        </w:rPr>
        <w:t>&lt;ID_NUM&gt;&lt;NAME&gt;&lt;Assignment2&gt;</w:t>
      </w:r>
      <w:r w:rsidRPr="000E456F">
        <w:rPr>
          <w:color w:val="000000" w:themeColor="text1"/>
        </w:rPr>
        <w:t xml:space="preserve"> and add the following artifacts:</w:t>
      </w:r>
    </w:p>
    <w:p w14:paraId="12ED6565" w14:textId="773205B5" w:rsidR="00C07A01" w:rsidRPr="000E456F" w:rsidRDefault="00C07A01" w:rsidP="00C07A01">
      <w:pPr>
        <w:pStyle w:val="ListParagraph"/>
        <w:numPr>
          <w:ilvl w:val="0"/>
          <w:numId w:val="29"/>
        </w:numPr>
        <w:spacing w:after="160" w:line="259" w:lineRule="auto"/>
        <w:rPr>
          <w:color w:val="000000" w:themeColor="text1"/>
        </w:rPr>
      </w:pPr>
      <w:r w:rsidRPr="000E456F">
        <w:rPr>
          <w:color w:val="000000" w:themeColor="text1"/>
        </w:rPr>
        <w:t>The modified Assignment 1 Python project</w:t>
      </w:r>
    </w:p>
    <w:p w14:paraId="5511F347" w14:textId="70DC193B" w:rsidR="00C07A01" w:rsidRPr="000E456F" w:rsidRDefault="00C07A01" w:rsidP="00C07A01">
      <w:pPr>
        <w:pStyle w:val="ListParagraph"/>
        <w:numPr>
          <w:ilvl w:val="0"/>
          <w:numId w:val="29"/>
        </w:numPr>
        <w:spacing w:after="160" w:line="259" w:lineRule="auto"/>
        <w:rPr>
          <w:color w:val="000000" w:themeColor="text1"/>
        </w:rPr>
      </w:pPr>
      <w:r w:rsidRPr="5FF37A77">
        <w:rPr>
          <w:color w:val="000000" w:themeColor="text1"/>
        </w:rPr>
        <w:t xml:space="preserve">The </w:t>
      </w:r>
      <w:proofErr w:type="spellStart"/>
      <w:r w:rsidRPr="5FF37A77">
        <w:rPr>
          <w:color w:val="000000" w:themeColor="text1"/>
        </w:rPr>
        <w:t>Supermarket_Admin</w:t>
      </w:r>
      <w:proofErr w:type="spellEnd"/>
      <w:r w:rsidRPr="5FF37A77">
        <w:rPr>
          <w:color w:val="000000" w:themeColor="text1"/>
        </w:rPr>
        <w:t xml:space="preserve"> Python project</w:t>
      </w:r>
    </w:p>
    <w:p w14:paraId="7C967AC1" w14:textId="05AA1C67" w:rsidR="001208A2" w:rsidRPr="000E456F" w:rsidRDefault="00C07A01" w:rsidP="001208A2">
      <w:pPr>
        <w:pStyle w:val="ListParagraph"/>
        <w:numPr>
          <w:ilvl w:val="0"/>
          <w:numId w:val="29"/>
        </w:numPr>
        <w:spacing w:after="160" w:line="259" w:lineRule="auto"/>
        <w:rPr>
          <w:color w:val="000000" w:themeColor="text1"/>
        </w:rPr>
      </w:pPr>
      <w:r w:rsidRPr="5FF37A77">
        <w:rPr>
          <w:color w:val="000000" w:themeColor="text1"/>
        </w:rPr>
        <w:t xml:space="preserve">The </w:t>
      </w:r>
      <w:r w:rsidR="0054394D" w:rsidRPr="5FF37A77">
        <w:rPr>
          <w:color w:val="000000" w:themeColor="text1"/>
        </w:rPr>
        <w:t xml:space="preserve">Part </w:t>
      </w:r>
      <w:r w:rsidR="003807B4" w:rsidRPr="5FF37A77">
        <w:rPr>
          <w:color w:val="000000" w:themeColor="text1"/>
        </w:rPr>
        <w:t>C</w:t>
      </w:r>
      <w:r w:rsidR="0054394D" w:rsidRPr="5FF37A77">
        <w:rPr>
          <w:color w:val="000000" w:themeColor="text1"/>
        </w:rPr>
        <w:t xml:space="preserve"> </w:t>
      </w:r>
      <w:r w:rsidRPr="5FF37A77">
        <w:rPr>
          <w:color w:val="000000" w:themeColor="text1"/>
        </w:rPr>
        <w:t xml:space="preserve">Python </w:t>
      </w:r>
      <w:r w:rsidR="68F6A29B" w:rsidRPr="5FF37A77">
        <w:rPr>
          <w:color w:val="000000" w:themeColor="text1"/>
        </w:rPr>
        <w:t>code</w:t>
      </w:r>
      <w:r w:rsidR="0054394D" w:rsidRPr="5FF37A77">
        <w:rPr>
          <w:color w:val="000000" w:themeColor="text1"/>
        </w:rPr>
        <w:t xml:space="preserve"> with implemented functions</w:t>
      </w:r>
      <w:r w:rsidR="001208A2" w:rsidRPr="5FF37A77">
        <w:rPr>
          <w:color w:val="000000" w:themeColor="text1"/>
        </w:rPr>
        <w:t xml:space="preserve"> </w:t>
      </w:r>
      <w:r w:rsidR="0054394D" w:rsidRPr="5FF37A77">
        <w:rPr>
          <w:color w:val="000000" w:themeColor="text1"/>
        </w:rPr>
        <w:t xml:space="preserve">documenting findings from Part </w:t>
      </w:r>
      <w:r w:rsidR="003807B4" w:rsidRPr="5FF37A77">
        <w:rPr>
          <w:color w:val="000000" w:themeColor="text1"/>
        </w:rPr>
        <w:t>C</w:t>
      </w:r>
      <w:r w:rsidR="0054394D" w:rsidRPr="5FF37A77">
        <w:rPr>
          <w:color w:val="000000" w:themeColor="text1"/>
        </w:rPr>
        <w:t xml:space="preserve"> sections</w:t>
      </w:r>
      <w:r w:rsidR="001208A2" w:rsidRPr="5FF37A77">
        <w:rPr>
          <w:color w:val="000000" w:themeColor="text1"/>
        </w:rPr>
        <w:t xml:space="preserve"> in Word document titled </w:t>
      </w:r>
      <w:r w:rsidR="001208A2" w:rsidRPr="5FF37A77">
        <w:rPr>
          <w:rFonts w:asciiTheme="minorHAnsi" w:hAnsiTheme="minorHAnsi"/>
          <w:color w:val="000000" w:themeColor="text1"/>
          <w:sz w:val="22"/>
          <w:szCs w:val="22"/>
        </w:rPr>
        <w:t>‘</w:t>
      </w:r>
      <w:r w:rsidR="001208A2" w:rsidRPr="5FF37A77">
        <w:rPr>
          <w:color w:val="000000" w:themeColor="text1"/>
        </w:rPr>
        <w:t>Exploring Data Structures – Proof of Concept</w:t>
      </w:r>
      <w:r w:rsidR="003360A8" w:rsidRPr="5FF37A77">
        <w:rPr>
          <w:color w:val="000000" w:themeColor="text1"/>
        </w:rPr>
        <w:t>’ document</w:t>
      </w:r>
      <w:r w:rsidR="001208A2" w:rsidRPr="5FF37A77">
        <w:rPr>
          <w:color w:val="000000" w:themeColor="text1"/>
        </w:rPr>
        <w:t xml:space="preserve"> </w:t>
      </w:r>
    </w:p>
    <w:p w14:paraId="55995CA1" w14:textId="5E237764" w:rsidR="0054394D" w:rsidRPr="000E456F" w:rsidRDefault="19279268" w:rsidP="5FF37A77">
      <w:pPr>
        <w:spacing w:after="160" w:line="259" w:lineRule="auto"/>
        <w:rPr>
          <w:color w:val="000000" w:themeColor="text1"/>
        </w:rPr>
      </w:pPr>
      <w:r w:rsidRPr="5FF37A77">
        <w:rPr>
          <w:color w:val="000000" w:themeColor="text1"/>
        </w:rPr>
        <w:t>Please zip the above folder as below and submit using the appropriate upload links on the subject Learn page</w:t>
      </w:r>
    </w:p>
    <w:p w14:paraId="2A54B1F4" w14:textId="269D3D84" w:rsidR="0054394D" w:rsidRPr="000E456F" w:rsidRDefault="19279268" w:rsidP="5FF37A77">
      <w:pPr>
        <w:spacing w:after="160" w:line="259" w:lineRule="auto"/>
        <w:ind w:firstLine="720"/>
        <w:rPr>
          <w:color w:val="000000" w:themeColor="text1"/>
        </w:rPr>
      </w:pPr>
      <w:r w:rsidRPr="5FF37A77">
        <w:rPr>
          <w:rFonts w:eastAsia="Calibri"/>
          <w:color w:val="000000" w:themeColor="text1"/>
          <w:szCs w:val="20"/>
        </w:rPr>
        <w:t xml:space="preserve">Submit 1 and 2 as </w:t>
      </w:r>
      <w:r w:rsidRPr="5FF37A77">
        <w:rPr>
          <w:b/>
          <w:bCs/>
          <w:color w:val="000000" w:themeColor="text1"/>
        </w:rPr>
        <w:t>&lt;ID_NUM&gt;&lt;NAME&gt;&lt;Assignment2&gt; - Part A and B.</w:t>
      </w:r>
    </w:p>
    <w:p w14:paraId="3C6B0846" w14:textId="20A073B0" w:rsidR="0054394D" w:rsidRPr="000E456F" w:rsidRDefault="10F5FB7A" w:rsidP="5FF37A77">
      <w:pPr>
        <w:spacing w:after="160" w:line="259" w:lineRule="auto"/>
        <w:ind w:firstLine="720"/>
        <w:rPr>
          <w:color w:val="000000" w:themeColor="text1"/>
        </w:rPr>
      </w:pPr>
      <w:r w:rsidRPr="5FF37A77">
        <w:rPr>
          <w:rFonts w:eastAsia="Calibri"/>
          <w:color w:val="000000" w:themeColor="text1"/>
          <w:szCs w:val="20"/>
        </w:rPr>
        <w:t xml:space="preserve">Submit 3 as </w:t>
      </w:r>
      <w:r w:rsidRPr="5FF37A77">
        <w:rPr>
          <w:b/>
          <w:bCs/>
          <w:color w:val="000000" w:themeColor="text1"/>
        </w:rPr>
        <w:t>&lt;ID_NUM&gt;&lt;NAME&gt;&lt;Assignment2&gt; - Part C</w:t>
      </w:r>
    </w:p>
    <w:p w14:paraId="5B4666B1" w14:textId="5FD46828" w:rsidR="0054394D" w:rsidRPr="000E456F" w:rsidRDefault="0054394D" w:rsidP="5FF37A77">
      <w:pPr>
        <w:spacing w:after="160" w:line="259" w:lineRule="auto"/>
        <w:rPr>
          <w:color w:val="000000" w:themeColor="text1"/>
        </w:rPr>
      </w:pPr>
    </w:p>
    <w:p w14:paraId="71CE5DEA" w14:textId="14F5E095" w:rsidR="0054394D" w:rsidRDefault="0054394D" w:rsidP="0054394D">
      <w:pPr>
        <w:spacing w:after="160" w:line="259" w:lineRule="auto"/>
      </w:pPr>
    </w:p>
    <w:p w14:paraId="6306AAC7" w14:textId="77777777" w:rsidR="00237355" w:rsidRDefault="00237355" w:rsidP="0054394D">
      <w:pPr>
        <w:spacing w:after="160" w:line="259" w:lineRule="auto"/>
      </w:pPr>
    </w:p>
    <w:p w14:paraId="120BD21C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089E0231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55122063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1CB64785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66490456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7B80049D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57F65AD6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3F208D2D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25C02C3B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014437A0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4C9CB5A3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6382A638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0E743B73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14A930A2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669D222B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419F5BD0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13CF48F9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37EBB388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599AA52A" w14:textId="77777777" w:rsidR="001208A2" w:rsidRDefault="001208A2" w:rsidP="0054394D">
      <w:pPr>
        <w:spacing w:after="160" w:line="259" w:lineRule="auto"/>
        <w:rPr>
          <w:b/>
          <w:bCs/>
          <w:sz w:val="24"/>
          <w:szCs w:val="28"/>
        </w:rPr>
      </w:pPr>
    </w:p>
    <w:p w14:paraId="05500923" w14:textId="68532AB7" w:rsidR="00237355" w:rsidRDefault="00237355" w:rsidP="0054394D">
      <w:pPr>
        <w:spacing w:after="160" w:line="259" w:lineRule="auto"/>
        <w:rPr>
          <w:b/>
          <w:bCs/>
          <w:sz w:val="24"/>
          <w:szCs w:val="28"/>
        </w:rPr>
      </w:pPr>
      <w:r w:rsidRPr="00237355">
        <w:rPr>
          <w:b/>
          <w:bCs/>
          <w:sz w:val="24"/>
          <w:szCs w:val="28"/>
        </w:rPr>
        <w:lastRenderedPageBreak/>
        <w:t>Appendix A – Use Case Report for Part B</w:t>
      </w:r>
    </w:p>
    <w:p w14:paraId="540BABCA" w14:textId="5ECA46D6" w:rsidR="00237355" w:rsidRDefault="00237355" w:rsidP="0054394D">
      <w:pPr>
        <w:spacing w:after="160" w:line="259" w:lineRule="auto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10C7382" wp14:editId="25B80E0E">
            <wp:extent cx="5238939" cy="42481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597" cy="42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6B70" w14:textId="77777777" w:rsidR="00237355" w:rsidRPr="004704E1" w:rsidRDefault="00237355" w:rsidP="00237355">
      <w:pPr>
        <w:pStyle w:val="ListParagraph"/>
        <w:numPr>
          <w:ilvl w:val="0"/>
          <w:numId w:val="35"/>
        </w:numPr>
        <w:spacing w:after="160" w:line="259" w:lineRule="auto"/>
        <w:rPr>
          <w:b/>
          <w:bCs/>
        </w:rPr>
      </w:pPr>
      <w:r w:rsidRPr="004704E1">
        <w:rPr>
          <w:b/>
          <w:bCs/>
        </w:rPr>
        <w:t>Add Products to Database</w:t>
      </w:r>
    </w:p>
    <w:p w14:paraId="3FD67A7C" w14:textId="77777777" w:rsidR="00237355" w:rsidRPr="00AF2EBE" w:rsidRDefault="00237355" w:rsidP="00237355">
      <w:pPr>
        <w:pStyle w:val="ListParagraph"/>
        <w:numPr>
          <w:ilvl w:val="1"/>
          <w:numId w:val="15"/>
        </w:numPr>
        <w:spacing w:after="160" w:line="259" w:lineRule="auto"/>
      </w:pPr>
      <w:r>
        <w:t>User selects m</w:t>
      </w:r>
      <w:r w:rsidRPr="00AF2EBE">
        <w:t>enu option</w:t>
      </w:r>
      <w:r>
        <w:rPr>
          <w:b/>
          <w:bCs/>
        </w:rPr>
        <w:t xml:space="preserve"> (a)</w:t>
      </w:r>
    </w:p>
    <w:p w14:paraId="2225B5E0" w14:textId="77777777" w:rsidR="00237355" w:rsidRDefault="00237355" w:rsidP="00237355">
      <w:pPr>
        <w:pStyle w:val="ListParagraph"/>
        <w:numPr>
          <w:ilvl w:val="1"/>
          <w:numId w:val="15"/>
        </w:numPr>
        <w:spacing w:after="160" w:line="259" w:lineRule="auto"/>
      </w:pPr>
      <w:r w:rsidRPr="00AF2EBE">
        <w:t>The user will be prompted to enter the Product attributes (Bar</w:t>
      </w:r>
      <w:r>
        <w:t>c</w:t>
      </w:r>
      <w:r w:rsidRPr="00AF2EBE">
        <w:t>ode, Name … etc)</w:t>
      </w:r>
    </w:p>
    <w:p w14:paraId="1BBF0926" w14:textId="77777777" w:rsidR="00237355" w:rsidRDefault="00237355" w:rsidP="00237355">
      <w:pPr>
        <w:pStyle w:val="ListParagraph"/>
        <w:numPr>
          <w:ilvl w:val="1"/>
          <w:numId w:val="15"/>
        </w:numPr>
        <w:spacing w:after="160" w:line="259" w:lineRule="auto"/>
      </w:pPr>
      <w:r>
        <w:t>Validate inputs</w:t>
      </w:r>
    </w:p>
    <w:p w14:paraId="0ACEC82E" w14:textId="77777777" w:rsidR="00237355" w:rsidRDefault="00237355" w:rsidP="00237355">
      <w:pPr>
        <w:pStyle w:val="ListParagraph"/>
        <w:numPr>
          <w:ilvl w:val="1"/>
          <w:numId w:val="15"/>
        </w:numPr>
        <w:spacing w:after="160" w:line="259" w:lineRule="auto"/>
      </w:pPr>
      <w:r>
        <w:t>If all valid, save product to Product Table</w:t>
      </w:r>
    </w:p>
    <w:p w14:paraId="39E24A3A" w14:textId="77777777" w:rsidR="00237355" w:rsidRDefault="00237355" w:rsidP="00237355">
      <w:pPr>
        <w:pStyle w:val="ListParagraph"/>
        <w:numPr>
          <w:ilvl w:val="1"/>
          <w:numId w:val="15"/>
        </w:numPr>
        <w:spacing w:after="160" w:line="259" w:lineRule="auto"/>
      </w:pPr>
      <w:r>
        <w:t>If not valid, display an appropriate Error Message and go to step (2)</w:t>
      </w:r>
    </w:p>
    <w:p w14:paraId="394671C8" w14:textId="77777777" w:rsidR="00237355" w:rsidRDefault="00237355" w:rsidP="00237355">
      <w:pPr>
        <w:pStyle w:val="ListParagraph"/>
        <w:spacing w:after="160" w:line="259" w:lineRule="auto"/>
      </w:pPr>
    </w:p>
    <w:p w14:paraId="5E87CFE9" w14:textId="77777777" w:rsidR="00237355" w:rsidRDefault="00237355" w:rsidP="00237355">
      <w:pPr>
        <w:pStyle w:val="ListParagraph"/>
        <w:spacing w:after="160" w:line="259" w:lineRule="auto"/>
      </w:pPr>
    </w:p>
    <w:p w14:paraId="1B3FF7B6" w14:textId="77777777" w:rsidR="00237355" w:rsidRDefault="00237355" w:rsidP="00237355">
      <w:pPr>
        <w:pStyle w:val="ListParagraph"/>
        <w:numPr>
          <w:ilvl w:val="0"/>
          <w:numId w:val="15"/>
        </w:numPr>
        <w:spacing w:after="160" w:line="360" w:lineRule="auto"/>
        <w:rPr>
          <w:b/>
          <w:bCs/>
        </w:rPr>
      </w:pPr>
      <w:r w:rsidRPr="004704E1">
        <w:rPr>
          <w:b/>
          <w:bCs/>
        </w:rPr>
        <w:t>List all Products in Database (Ascending order of Product bar-code)</w:t>
      </w:r>
    </w:p>
    <w:p w14:paraId="000EC156" w14:textId="77777777" w:rsidR="00237355" w:rsidRPr="004704E1" w:rsidRDefault="00237355" w:rsidP="00237355">
      <w:pPr>
        <w:pStyle w:val="ListParagraph"/>
        <w:numPr>
          <w:ilvl w:val="1"/>
          <w:numId w:val="15"/>
        </w:numPr>
        <w:spacing w:after="160" w:line="360" w:lineRule="auto"/>
        <w:rPr>
          <w:b/>
          <w:bCs/>
        </w:rPr>
      </w:pPr>
      <w:r>
        <w:t xml:space="preserve">User selects menu option </w:t>
      </w:r>
      <w:r w:rsidRPr="004704E1">
        <w:rPr>
          <w:b/>
          <w:bCs/>
        </w:rPr>
        <w:t>(b)</w:t>
      </w:r>
    </w:p>
    <w:p w14:paraId="511BA6E8" w14:textId="77777777" w:rsidR="00237355" w:rsidRDefault="00237355" w:rsidP="00237355">
      <w:pPr>
        <w:pStyle w:val="ListParagraph"/>
        <w:numPr>
          <w:ilvl w:val="1"/>
          <w:numId w:val="15"/>
        </w:numPr>
        <w:spacing w:after="160" w:line="360" w:lineRule="auto"/>
      </w:pPr>
      <w:r>
        <w:t>All Products and all their attributes are displayed in ascending order of bar-code.</w:t>
      </w:r>
    </w:p>
    <w:p w14:paraId="2CDEE1A2" w14:textId="77777777" w:rsidR="00237355" w:rsidRDefault="00237355" w:rsidP="00237355">
      <w:pPr>
        <w:pStyle w:val="ListParagraph"/>
        <w:spacing w:after="160" w:line="360" w:lineRule="auto"/>
        <w:ind w:left="972"/>
      </w:pPr>
    </w:p>
    <w:p w14:paraId="7D82D2AC" w14:textId="77777777" w:rsidR="00237355" w:rsidRPr="004704E1" w:rsidRDefault="00237355" w:rsidP="00237355">
      <w:pPr>
        <w:pStyle w:val="ListParagraph"/>
        <w:numPr>
          <w:ilvl w:val="0"/>
          <w:numId w:val="15"/>
        </w:numPr>
        <w:spacing w:after="160" w:line="360" w:lineRule="auto"/>
        <w:rPr>
          <w:b/>
          <w:bCs/>
        </w:rPr>
      </w:pPr>
      <w:r w:rsidRPr="004704E1">
        <w:rPr>
          <w:b/>
          <w:bCs/>
        </w:rPr>
        <w:t>Find a Product in the Database, based on Product Bar-Code</w:t>
      </w:r>
    </w:p>
    <w:p w14:paraId="1ED913FC" w14:textId="77777777" w:rsidR="00237355" w:rsidRPr="00AF2EBE" w:rsidRDefault="00237355" w:rsidP="00237355">
      <w:pPr>
        <w:pStyle w:val="ListParagraph"/>
        <w:numPr>
          <w:ilvl w:val="1"/>
          <w:numId w:val="15"/>
        </w:numPr>
        <w:spacing w:after="160" w:line="360" w:lineRule="auto"/>
      </w:pPr>
      <w:r>
        <w:t xml:space="preserve">User selects menu option </w:t>
      </w:r>
      <w:r w:rsidRPr="00AF2EBE">
        <w:rPr>
          <w:b/>
          <w:bCs/>
        </w:rPr>
        <w:t>(</w:t>
      </w:r>
      <w:r>
        <w:rPr>
          <w:b/>
          <w:bCs/>
        </w:rPr>
        <w:t>c</w:t>
      </w:r>
      <w:r w:rsidRPr="00AF2EBE">
        <w:rPr>
          <w:b/>
          <w:bCs/>
        </w:rPr>
        <w:t>)</w:t>
      </w:r>
    </w:p>
    <w:p w14:paraId="08E07BFF" w14:textId="77777777" w:rsidR="00237355" w:rsidRDefault="00237355" w:rsidP="00237355">
      <w:pPr>
        <w:pStyle w:val="ListParagraph"/>
        <w:numPr>
          <w:ilvl w:val="1"/>
          <w:numId w:val="15"/>
        </w:numPr>
        <w:spacing w:after="160" w:line="360" w:lineRule="auto"/>
      </w:pPr>
      <w:r>
        <w:t>User enters the Barcode of the Product to find</w:t>
      </w:r>
    </w:p>
    <w:p w14:paraId="2701AA1F" w14:textId="77777777" w:rsidR="00237355" w:rsidRDefault="00237355" w:rsidP="00237355">
      <w:pPr>
        <w:pStyle w:val="ListParagraph"/>
        <w:numPr>
          <w:ilvl w:val="1"/>
          <w:numId w:val="15"/>
        </w:numPr>
        <w:spacing w:after="160" w:line="360" w:lineRule="auto"/>
      </w:pPr>
      <w:r>
        <w:t>Validate Barcode</w:t>
      </w:r>
    </w:p>
    <w:p w14:paraId="05E841DB" w14:textId="77777777" w:rsidR="00237355" w:rsidRDefault="00237355" w:rsidP="00237355">
      <w:pPr>
        <w:pStyle w:val="ListParagraph"/>
        <w:numPr>
          <w:ilvl w:val="1"/>
          <w:numId w:val="15"/>
        </w:numPr>
        <w:spacing w:after="160" w:line="360" w:lineRule="auto"/>
      </w:pPr>
      <w:r>
        <w:t>If Barcode is valid – display the details of the Product</w:t>
      </w:r>
    </w:p>
    <w:p w14:paraId="3A3312D3" w14:textId="77777777" w:rsidR="00237355" w:rsidRDefault="00237355" w:rsidP="00237355">
      <w:pPr>
        <w:pStyle w:val="ListParagraph"/>
        <w:numPr>
          <w:ilvl w:val="1"/>
          <w:numId w:val="15"/>
        </w:numPr>
        <w:spacing w:after="160" w:line="360" w:lineRule="auto"/>
      </w:pPr>
      <w:r>
        <w:t>Else display a suitable Error Message and go to step 2</w:t>
      </w:r>
    </w:p>
    <w:p w14:paraId="5465FF32" w14:textId="77777777" w:rsidR="00237355" w:rsidRDefault="00237355" w:rsidP="00237355">
      <w:pPr>
        <w:spacing w:after="160" w:line="360" w:lineRule="auto"/>
      </w:pPr>
    </w:p>
    <w:p w14:paraId="67FBF322" w14:textId="77777777" w:rsidR="00237355" w:rsidRPr="00617147" w:rsidRDefault="00237355" w:rsidP="00237355">
      <w:pPr>
        <w:pStyle w:val="ListParagraph"/>
        <w:numPr>
          <w:ilvl w:val="0"/>
          <w:numId w:val="15"/>
        </w:numPr>
        <w:spacing w:after="160" w:line="360" w:lineRule="auto"/>
        <w:rPr>
          <w:b/>
          <w:bCs/>
        </w:rPr>
      </w:pPr>
      <w:r w:rsidRPr="00617147">
        <w:rPr>
          <w:b/>
          <w:bCs/>
        </w:rPr>
        <w:t>List All Transactions (Ascending order of date of transaction)</w:t>
      </w:r>
    </w:p>
    <w:p w14:paraId="47AB549D" w14:textId="77777777" w:rsidR="00237355" w:rsidRPr="00AD5D56" w:rsidRDefault="00237355" w:rsidP="00237355">
      <w:pPr>
        <w:pStyle w:val="ListParagraph"/>
        <w:numPr>
          <w:ilvl w:val="1"/>
          <w:numId w:val="15"/>
        </w:numPr>
        <w:spacing w:after="160" w:line="360" w:lineRule="auto"/>
      </w:pPr>
      <w:r>
        <w:lastRenderedPageBreak/>
        <w:t xml:space="preserve">User selects menu option </w:t>
      </w:r>
      <w:r w:rsidRPr="00AF2EBE">
        <w:rPr>
          <w:b/>
          <w:bCs/>
        </w:rPr>
        <w:t>(</w:t>
      </w:r>
      <w:r>
        <w:rPr>
          <w:b/>
          <w:bCs/>
        </w:rPr>
        <w:t>d</w:t>
      </w:r>
      <w:r w:rsidRPr="00AF2EBE">
        <w:rPr>
          <w:b/>
          <w:bCs/>
        </w:rPr>
        <w:t>)</w:t>
      </w:r>
    </w:p>
    <w:p w14:paraId="12D9EF24" w14:textId="77777777" w:rsidR="00237355" w:rsidRDefault="00237355" w:rsidP="00237355">
      <w:pPr>
        <w:pStyle w:val="ListParagraph"/>
        <w:numPr>
          <w:ilvl w:val="1"/>
          <w:numId w:val="15"/>
        </w:numPr>
        <w:spacing w:after="160" w:line="360" w:lineRule="auto"/>
      </w:pPr>
      <w:r>
        <w:t>All Transactions and all their attributes are displayed in ascending order of date of Transaction</w:t>
      </w:r>
    </w:p>
    <w:p w14:paraId="4DB80554" w14:textId="77777777" w:rsidR="00237355" w:rsidRPr="00AF2EBE" w:rsidRDefault="00237355" w:rsidP="00237355">
      <w:pPr>
        <w:pStyle w:val="ListParagraph"/>
        <w:spacing w:after="160" w:line="360" w:lineRule="auto"/>
      </w:pPr>
    </w:p>
    <w:p w14:paraId="27B14BC6" w14:textId="77777777" w:rsidR="00237355" w:rsidRPr="00617147" w:rsidRDefault="00237355" w:rsidP="00237355">
      <w:pPr>
        <w:pStyle w:val="ListParagraph"/>
        <w:numPr>
          <w:ilvl w:val="0"/>
          <w:numId w:val="15"/>
        </w:numPr>
        <w:spacing w:after="160" w:line="360" w:lineRule="auto"/>
        <w:rPr>
          <w:b/>
          <w:bCs/>
        </w:rPr>
      </w:pPr>
      <w:r w:rsidRPr="00617147">
        <w:rPr>
          <w:b/>
          <w:bCs/>
        </w:rPr>
        <w:t>Display a Bar chart of Products sold by name/quantity.</w:t>
      </w:r>
    </w:p>
    <w:p w14:paraId="57B49FC1" w14:textId="77777777" w:rsidR="00237355" w:rsidRPr="00AD5D56" w:rsidRDefault="00237355" w:rsidP="00237355">
      <w:pPr>
        <w:pStyle w:val="ListParagraph"/>
        <w:numPr>
          <w:ilvl w:val="1"/>
          <w:numId w:val="15"/>
        </w:numPr>
        <w:spacing w:after="160" w:line="360" w:lineRule="auto"/>
      </w:pPr>
      <w:r>
        <w:t xml:space="preserve">User selects menu option </w:t>
      </w:r>
      <w:r w:rsidRPr="00AF2EBE">
        <w:rPr>
          <w:b/>
          <w:bCs/>
        </w:rPr>
        <w:t>(</w:t>
      </w:r>
      <w:r>
        <w:rPr>
          <w:b/>
          <w:bCs/>
        </w:rPr>
        <w:t>e</w:t>
      </w:r>
      <w:r w:rsidRPr="00AF2EBE">
        <w:rPr>
          <w:b/>
          <w:bCs/>
        </w:rPr>
        <w:t>)</w:t>
      </w:r>
    </w:p>
    <w:p w14:paraId="47618B20" w14:textId="77777777" w:rsidR="00237355" w:rsidRDefault="00237355" w:rsidP="00237355">
      <w:pPr>
        <w:pStyle w:val="ListParagraph"/>
        <w:numPr>
          <w:ilvl w:val="1"/>
          <w:numId w:val="15"/>
        </w:numPr>
        <w:spacing w:after="160" w:line="360" w:lineRule="auto"/>
      </w:pPr>
      <w:r>
        <w:t>The system will display a bar chart with the name of the product on the x axis and the quantity of the product sold on the y axis (the height of the bar)</w:t>
      </w:r>
    </w:p>
    <w:p w14:paraId="04232691" w14:textId="77777777" w:rsidR="00237355" w:rsidRDefault="00237355" w:rsidP="00237355">
      <w:pPr>
        <w:pStyle w:val="ListParagraph"/>
        <w:spacing w:after="160" w:line="360" w:lineRule="auto"/>
        <w:ind w:left="360"/>
      </w:pPr>
    </w:p>
    <w:p w14:paraId="538B3748" w14:textId="77777777" w:rsidR="00237355" w:rsidRPr="00617147" w:rsidRDefault="00237355" w:rsidP="00237355">
      <w:pPr>
        <w:pStyle w:val="ListParagraph"/>
        <w:numPr>
          <w:ilvl w:val="0"/>
          <w:numId w:val="15"/>
        </w:numPr>
        <w:spacing w:after="160" w:line="360" w:lineRule="auto"/>
        <w:rPr>
          <w:b/>
          <w:bCs/>
        </w:rPr>
      </w:pPr>
      <w:r w:rsidRPr="00617147">
        <w:rPr>
          <w:b/>
          <w:bCs/>
        </w:rPr>
        <w:t>Display an Excel report of all transactions.</w:t>
      </w:r>
    </w:p>
    <w:p w14:paraId="1ED49E40" w14:textId="77777777" w:rsidR="00237355" w:rsidRPr="00AD5D56" w:rsidRDefault="00237355" w:rsidP="00237355">
      <w:pPr>
        <w:pStyle w:val="ListParagraph"/>
        <w:numPr>
          <w:ilvl w:val="1"/>
          <w:numId w:val="15"/>
        </w:numPr>
        <w:spacing w:after="160" w:line="360" w:lineRule="auto"/>
      </w:pPr>
      <w:r>
        <w:t xml:space="preserve">User selects menu option </w:t>
      </w:r>
      <w:r w:rsidRPr="00AF2EBE">
        <w:rPr>
          <w:b/>
          <w:bCs/>
        </w:rPr>
        <w:t>(</w:t>
      </w:r>
      <w:r>
        <w:rPr>
          <w:b/>
          <w:bCs/>
        </w:rPr>
        <w:t>f</w:t>
      </w:r>
      <w:r w:rsidRPr="00AF2EBE">
        <w:rPr>
          <w:b/>
          <w:bCs/>
        </w:rPr>
        <w:t>)</w:t>
      </w:r>
    </w:p>
    <w:p w14:paraId="5DC7AF9A" w14:textId="77777777" w:rsidR="00237355" w:rsidRDefault="00237355" w:rsidP="00237355">
      <w:pPr>
        <w:pStyle w:val="ListParagraph"/>
        <w:numPr>
          <w:ilvl w:val="1"/>
          <w:numId w:val="15"/>
        </w:numPr>
        <w:spacing w:after="160" w:line="360" w:lineRule="auto"/>
      </w:pPr>
      <w:r>
        <w:t xml:space="preserve">The systems will create an Excel spreadsheet </w:t>
      </w:r>
      <w:proofErr w:type="gramStart"/>
      <w:r>
        <w:t>report  and</w:t>
      </w:r>
      <w:proofErr w:type="gramEnd"/>
      <w:r>
        <w:t xml:space="preserve"> display all checked out transactions by product date of transaction, barcode, name, and quantity, displayed by ascending order of date of transaction.</w:t>
      </w:r>
    </w:p>
    <w:p w14:paraId="50A8832E" w14:textId="77777777" w:rsidR="00237355" w:rsidRDefault="00237355" w:rsidP="00237355">
      <w:pPr>
        <w:spacing w:after="160" w:line="360" w:lineRule="auto"/>
      </w:pPr>
    </w:p>
    <w:p w14:paraId="6BBD6C8D" w14:textId="77777777" w:rsidR="00237355" w:rsidRPr="00617147" w:rsidRDefault="00237355" w:rsidP="00237355">
      <w:pPr>
        <w:pStyle w:val="ListParagraph"/>
        <w:numPr>
          <w:ilvl w:val="0"/>
          <w:numId w:val="15"/>
        </w:numPr>
        <w:spacing w:after="160" w:line="360" w:lineRule="auto"/>
        <w:rPr>
          <w:b/>
          <w:bCs/>
        </w:rPr>
      </w:pPr>
      <w:r w:rsidRPr="00617147">
        <w:rPr>
          <w:b/>
          <w:bCs/>
        </w:rPr>
        <w:t>Exit</w:t>
      </w:r>
    </w:p>
    <w:p w14:paraId="5CFA4C31" w14:textId="77777777" w:rsidR="00237355" w:rsidRPr="005E5234" w:rsidRDefault="00237355" w:rsidP="00237355">
      <w:pPr>
        <w:pStyle w:val="ListParagraph"/>
        <w:numPr>
          <w:ilvl w:val="1"/>
          <w:numId w:val="15"/>
        </w:numPr>
        <w:spacing w:after="160" w:line="360" w:lineRule="auto"/>
      </w:pPr>
      <w:r>
        <w:t xml:space="preserve">User selects menu option </w:t>
      </w:r>
      <w:r w:rsidRPr="00617147">
        <w:rPr>
          <w:b/>
          <w:bCs/>
        </w:rPr>
        <w:t>(g)</w:t>
      </w:r>
    </w:p>
    <w:p w14:paraId="0949CE18" w14:textId="77777777" w:rsidR="00237355" w:rsidRPr="005E5234" w:rsidRDefault="00237355" w:rsidP="00237355">
      <w:pPr>
        <w:pStyle w:val="ListParagraph"/>
        <w:numPr>
          <w:ilvl w:val="1"/>
          <w:numId w:val="15"/>
        </w:numPr>
        <w:spacing w:after="160" w:line="360" w:lineRule="auto"/>
      </w:pPr>
      <w:r w:rsidRPr="005E5234">
        <w:t>The system</w:t>
      </w:r>
      <w:r>
        <w:t xml:space="preserve"> will close all open applications</w:t>
      </w:r>
    </w:p>
    <w:p w14:paraId="52FAD6A5" w14:textId="77777777" w:rsidR="0054394D" w:rsidRPr="00237355" w:rsidRDefault="0054394D" w:rsidP="0054394D">
      <w:pPr>
        <w:spacing w:after="160" w:line="259" w:lineRule="auto"/>
        <w:rPr>
          <w:b/>
          <w:sz w:val="24"/>
          <w:szCs w:val="28"/>
        </w:rPr>
      </w:pPr>
    </w:p>
    <w:sectPr w:rsidR="0054394D" w:rsidRPr="00237355" w:rsidSect="008F442C"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097A6F" w14:textId="77777777" w:rsidR="00BD4D3F" w:rsidRDefault="00BD4D3F" w:rsidP="00D77177">
      <w:r>
        <w:separator/>
      </w:r>
    </w:p>
  </w:endnote>
  <w:endnote w:type="continuationSeparator" w:id="0">
    <w:p w14:paraId="68AAD0C9" w14:textId="77777777" w:rsidR="00BD4D3F" w:rsidRDefault="00BD4D3F" w:rsidP="00D77177">
      <w:r>
        <w:continuationSeparator/>
      </w:r>
    </w:p>
  </w:endnote>
  <w:endnote w:type="continuationNotice" w:id="1">
    <w:p w14:paraId="57E4C7F3" w14:textId="77777777" w:rsidR="00BD4D3F" w:rsidRDefault="00BD4D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D0A33" w14:textId="05C13298" w:rsidR="002E31A4" w:rsidRPr="007B056E" w:rsidRDefault="0016724B" w:rsidP="005E788A">
    <w:pPr>
      <w:pStyle w:val="Footer"/>
      <w:tabs>
        <w:tab w:val="clear" w:pos="4513"/>
      </w:tabs>
      <w:spacing w:line="200" w:lineRule="exact"/>
    </w:pPr>
    <w:r w:rsidRPr="00521625">
      <w:t>Document</w:t>
    </w:r>
    <w:r w:rsidRPr="00CD0909">
      <w:rPr>
        <w:lang w:val="en-AU"/>
      </w:rPr>
      <w:t xml:space="preserve"> Name: </w:t>
    </w:r>
    <w:r>
      <w:rPr>
        <w:lang w:val="en-AU"/>
      </w:rPr>
      <w:t>ICTPRG443_ASAssignment2</w:t>
    </w:r>
    <w:r w:rsidR="002E31A4" w:rsidRPr="007B056E">
      <w:tab/>
      <w:t xml:space="preserve">page </w:t>
    </w:r>
    <w:r w:rsidR="002E31A4" w:rsidRPr="007B056E">
      <w:fldChar w:fldCharType="begin"/>
    </w:r>
    <w:r w:rsidR="002E31A4" w:rsidRPr="007B056E">
      <w:instrText xml:space="preserve"> PAGE   \* MERGEFORMAT </w:instrText>
    </w:r>
    <w:r w:rsidR="002E31A4" w:rsidRPr="007B056E">
      <w:fldChar w:fldCharType="separate"/>
    </w:r>
    <w:r w:rsidR="002E31A4">
      <w:t>1</w:t>
    </w:r>
    <w:r w:rsidR="002E31A4" w:rsidRPr="007B056E">
      <w:fldChar w:fldCharType="end"/>
    </w:r>
  </w:p>
  <w:p w14:paraId="7E2D39D7" w14:textId="3BA314F9" w:rsidR="002E31A4" w:rsidRPr="002E31A4" w:rsidRDefault="002E31A4" w:rsidP="005E788A">
    <w:pPr>
      <w:pStyle w:val="Footer"/>
      <w:tabs>
        <w:tab w:val="clear" w:pos="4513"/>
      </w:tabs>
      <w:rPr>
        <w:rFonts w:cstheme="minorHAnsi"/>
        <w:szCs w:val="16"/>
      </w:rPr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-779262633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D02DE5">
          <w:rPr>
            <w:rFonts w:cstheme="minorHAnsi"/>
            <w:szCs w:val="16"/>
          </w:rPr>
          <w:t>2.3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461388496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1-11-28T00:00:00Z">
          <w:dateFormat w:val="d/MM/yyyy"/>
          <w:lid w:val="en-AU"/>
          <w:storeMappedDataAs w:val="dateTime"/>
          <w:calendar w:val="gregorian"/>
        </w:date>
      </w:sdtPr>
      <w:sdtContent>
        <w:r w:rsidR="00097DB4">
          <w:rPr>
            <w:rFonts w:cstheme="minorHAnsi"/>
            <w:szCs w:val="16"/>
          </w:rPr>
          <w:t xml:space="preserve">     </w:t>
        </w:r>
      </w:sdtContent>
    </w:sdt>
    <w:r w:rsidRPr="002E31A4">
      <w:rPr>
        <w:rFonts w:cstheme="minorHAnsi"/>
        <w:szCs w:val="16"/>
      </w:rPr>
      <w:t xml:space="preserve"> </w:t>
    </w:r>
    <w:r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2810DBED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29D1DF74" w14:textId="77777777" w:rsidR="002E31A4" w:rsidRDefault="002E31A4" w:rsidP="005E788A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v5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73761C23" w14:textId="24761D7D" w:rsidR="00B476F7" w:rsidRPr="002E31A4" w:rsidRDefault="002E31A4" w:rsidP="002E31A4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-1792895217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F67A45">
          <w:rPr>
            <w:color w:val="A6A6A6" w:themeColor="background1" w:themeShade="A6"/>
            <w:sz w:val="9"/>
            <w:szCs w:val="13"/>
          </w:rPr>
          <w:t>49.0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B88E9" w14:textId="2AF14936" w:rsidR="00EE1435" w:rsidRDefault="00EE1435" w:rsidP="00EE1435">
    <w:pPr>
      <w:pStyle w:val="Footer"/>
      <w:tabs>
        <w:tab w:val="clear" w:pos="4513"/>
      </w:tabs>
      <w:spacing w:line="200" w:lineRule="exact"/>
    </w:pPr>
    <w:r>
      <w:t xml:space="preserve">Document name: 4PINT_Assignment2-Supermarket </w:t>
    </w:r>
    <w:r w:rsidR="009E0CBB">
      <w:t>Sales Admin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55268071" w14:textId="128D3499" w:rsidR="000F195B" w:rsidRPr="00EE1435" w:rsidRDefault="000F195B" w:rsidP="00EE1435">
    <w:pPr>
      <w:pStyle w:val="Footer"/>
      <w:tabs>
        <w:tab w:val="clear" w:pos="4513"/>
      </w:tabs>
      <w:spacing w:line="200" w:lineRule="exact"/>
    </w:pPr>
    <w:r w:rsidRPr="002E31A4">
      <w:rPr>
        <w:rFonts w:cstheme="minorHAnsi"/>
        <w:szCs w:val="16"/>
      </w:rPr>
      <w:t>Document Set Release Version: v</w:t>
    </w:r>
    <w:sdt>
      <w:sdtPr>
        <w:rPr>
          <w:rFonts w:cstheme="minorHAnsi"/>
          <w:szCs w:val="16"/>
        </w:rPr>
        <w:alias w:val="Release Version"/>
        <w:tag w:val="Release_x0020_Version"/>
        <w:id w:val="20752869"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5:Release_x0020_Version[1]" w:storeItemID="{3161C4C3-DC6E-4E5E-9EC7-6A5AD233A365}"/>
        <w:text/>
      </w:sdtPr>
      <w:sdtContent>
        <w:r w:rsidR="00D02DE5">
          <w:rPr>
            <w:rFonts w:cstheme="minorHAnsi"/>
            <w:szCs w:val="16"/>
          </w:rPr>
          <w:t>2.3</w:t>
        </w:r>
      </w:sdtContent>
    </w:sdt>
    <w:r w:rsidRPr="002E31A4">
      <w:rPr>
        <w:rFonts w:cstheme="minorHAnsi"/>
        <w:szCs w:val="16"/>
      </w:rPr>
      <w:t xml:space="preserve"> - </w:t>
    </w:r>
    <w:sdt>
      <w:sdtPr>
        <w:rPr>
          <w:rFonts w:cstheme="minorHAnsi"/>
          <w:szCs w:val="16"/>
        </w:rPr>
        <w:alias w:val="Release Date"/>
        <w:tag w:val="Release_x0020_Date"/>
        <w:id w:val="-1814102880"/>
        <w:showingPlcHdr/>
        <w:dataBinding w:prefixMappings="xmlns:ns0='http://schemas.microsoft.com/office/2006/metadata/properties' xmlns:ns1='http://www.w3.org/2001/XMLSchema-instance' xmlns:ns2='http://schemas.microsoft.com/office/infopath/2007/PartnerControls' xmlns:ns3='3b32f6f0-ddcd-4e66-a0c8-12c7c6b50ecf' xmlns:ns4='1c07d8c7-c900-4f17-8efa-882eb357c716' xmlns:ns5='b6bdf438-5d47-484a-a861-ca21256032dd' " w:xpath="/ns0:properties[1]/documentManagement[1]/ns4:Release_x0020_Date[1]" w:storeItemID="{3161C4C3-DC6E-4E5E-9EC7-6A5AD233A365}"/>
        <w:date w:fullDate="2021-11-28T00:00:00Z">
          <w:dateFormat w:val="d/MM/yyyy"/>
          <w:lid w:val="en-AU"/>
          <w:storeMappedDataAs w:val="dateTime"/>
          <w:calendar w:val="gregorian"/>
        </w:date>
      </w:sdtPr>
      <w:sdtContent>
        <w:r w:rsidR="00097DB4">
          <w:rPr>
            <w:rFonts w:cstheme="minorHAnsi"/>
            <w:szCs w:val="16"/>
          </w:rPr>
          <w:t xml:space="preserve">     </w:t>
        </w:r>
      </w:sdtContent>
    </w:sdt>
    <w:r w:rsidRPr="007B056E">
      <w:tab/>
    </w:r>
    <w:r w:rsidR="002E31A4" w:rsidRPr="002E31A4">
      <w:rPr>
        <w:rFonts w:cstheme="minorHAnsi"/>
        <w:szCs w:val="16"/>
      </w:rPr>
      <w:tab/>
    </w:r>
    <w:r w:rsidRPr="002E31A4">
      <w:rPr>
        <w:szCs w:val="16"/>
      </w:rPr>
      <w:t>© TAFE SA | RTO CODE 41026 | CRICOS 00092B</w:t>
    </w:r>
  </w:p>
  <w:p w14:paraId="411A612B" w14:textId="77777777" w:rsidR="002E31A4" w:rsidRDefault="002E31A4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</w:p>
  <w:p w14:paraId="2C0E7A9A" w14:textId="77777777" w:rsid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0F195B">
      <w:rPr>
        <w:color w:val="A6A6A6" w:themeColor="background1" w:themeShade="A6"/>
        <w:sz w:val="9"/>
        <w:szCs w:val="13"/>
      </w:rPr>
      <w:t>TAFE SA Template Version: As</w:t>
    </w:r>
    <w:r>
      <w:rPr>
        <w:color w:val="A6A6A6" w:themeColor="background1" w:themeShade="A6"/>
        <w:sz w:val="9"/>
        <w:szCs w:val="13"/>
      </w:rPr>
      <w:t>sessment Student Instructions v</w:t>
    </w:r>
    <w:r w:rsidR="0071635A">
      <w:rPr>
        <w:color w:val="A6A6A6" w:themeColor="background1" w:themeShade="A6"/>
        <w:sz w:val="9"/>
        <w:szCs w:val="13"/>
      </w:rPr>
      <w:t>19</w:t>
    </w:r>
    <w:r w:rsidRPr="000F195B">
      <w:rPr>
        <w:color w:val="A6A6A6" w:themeColor="background1" w:themeShade="A6"/>
        <w:sz w:val="9"/>
        <w:szCs w:val="13"/>
      </w:rPr>
      <w:t xml:space="preserve">.0 </w:t>
    </w:r>
  </w:p>
  <w:p w14:paraId="42822077" w14:textId="1CA830DD" w:rsidR="003931B8" w:rsidRPr="000F195B" w:rsidRDefault="000F195B" w:rsidP="000F195B">
    <w:pPr>
      <w:pStyle w:val="Footer"/>
      <w:tabs>
        <w:tab w:val="clear" w:pos="4513"/>
        <w:tab w:val="center" w:pos="8505"/>
      </w:tabs>
      <w:rPr>
        <w:color w:val="A6A6A6" w:themeColor="background1" w:themeShade="A6"/>
        <w:sz w:val="9"/>
        <w:szCs w:val="13"/>
      </w:rPr>
    </w:pPr>
    <w:r w:rsidRPr="00E552D9">
      <w:rPr>
        <w:color w:val="A6A6A6" w:themeColor="background1" w:themeShade="A6"/>
        <w:sz w:val="9"/>
        <w:szCs w:val="13"/>
      </w:rPr>
      <w:t>Document development version:</w:t>
    </w:r>
    <w:r>
      <w:rPr>
        <w:color w:val="A6A6A6" w:themeColor="background1" w:themeShade="A6"/>
        <w:sz w:val="9"/>
        <w:szCs w:val="13"/>
      </w:rPr>
      <w:t xml:space="preserve"> v</w:t>
    </w:r>
    <w:sdt>
      <w:sdtPr>
        <w:rPr>
          <w:color w:val="A6A6A6" w:themeColor="background1" w:themeShade="A6"/>
          <w:sz w:val="9"/>
          <w:szCs w:val="13"/>
        </w:rPr>
        <w:alias w:val="Label"/>
        <w:tag w:val="DLCPolicyLabelValue"/>
        <w:id w:val="2052495034"/>
        <w:lock w:val="contentLocked"/>
        <w:dataBinding w:prefixMappings="xmlns:ns0='http://schemas.microsoft.com/office/2006/metadata/properties' xmlns:ns1='http://www.w3.org/2001/XMLSchema-instance' xmlns:ns2='http://schemas.microsoft.com/office/infopath/2007/PartnerControls' xmlns:ns3='1c07d8c7-c900-4f17-8efa-882eb357c716' xmlns:ns4='http://schemas.microsoft.com/sharepoint/v4' xmlns:ns5='3b32f6f0-ddcd-4e66-a0c8-12c7c6b50ecf' " w:xpath="/ns0:properties[1]/documentManagement[1]/ns3:DLCPolicyLabelValue[1]" w:storeItemID="{3161C4C3-DC6E-4E5E-9EC7-6A5AD233A365}"/>
        <w:text w:multiLine="1"/>
      </w:sdtPr>
      <w:sdtContent>
        <w:r w:rsidR="00F67A45">
          <w:rPr>
            <w:color w:val="A6A6A6" w:themeColor="background1" w:themeShade="A6"/>
            <w:sz w:val="9"/>
            <w:szCs w:val="13"/>
          </w:rPr>
          <w:t>49.0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1451BC" w14:textId="77777777" w:rsidR="00BD4D3F" w:rsidRDefault="00BD4D3F" w:rsidP="00D77177">
      <w:r>
        <w:separator/>
      </w:r>
    </w:p>
  </w:footnote>
  <w:footnote w:type="continuationSeparator" w:id="0">
    <w:p w14:paraId="3CB7B639" w14:textId="77777777" w:rsidR="00BD4D3F" w:rsidRDefault="00BD4D3F" w:rsidP="00D77177">
      <w:r>
        <w:continuationSeparator/>
      </w:r>
    </w:p>
  </w:footnote>
  <w:footnote w:type="continuationNotice" w:id="1">
    <w:p w14:paraId="367AA51C" w14:textId="77777777" w:rsidR="00BD4D3F" w:rsidRDefault="00BD4D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9F7DD" w14:textId="77777777" w:rsidR="002E31A4" w:rsidRPr="002E31A4" w:rsidRDefault="006C4D2E" w:rsidP="006C4D2E">
    <w:pPr>
      <w:pStyle w:val="Heading2"/>
      <w:tabs>
        <w:tab w:val="right" w:pos="14317"/>
      </w:tabs>
      <w:spacing w:before="0" w:line="340" w:lineRule="exact"/>
      <w:contextualSpacing/>
      <w:rPr>
        <w:rFonts w:cs="Arial"/>
        <w:b/>
        <w:bCs/>
        <w:color w:val="auto"/>
        <w:sz w:val="36"/>
        <w:szCs w:val="36"/>
        <w:lang w:val="en-AU"/>
      </w:rPr>
    </w:pPr>
    <w:bookmarkStart w:id="1" w:name="_Hlk29374608"/>
    <w:bookmarkStart w:id="2" w:name="_Hlk29374609"/>
    <w:bookmarkStart w:id="3" w:name="_Hlk29382122"/>
    <w:bookmarkStart w:id="4" w:name="_Hlk29382123"/>
    <w:r>
      <w:rPr>
        <w:noProof/>
      </w:rPr>
      <w:drawing>
        <wp:anchor distT="0" distB="0" distL="114300" distR="114300" simplePos="0" relativeHeight="251658241" behindDoc="0" locked="0" layoutInCell="1" allowOverlap="1" wp14:anchorId="009D8DC6" wp14:editId="3754988E">
          <wp:simplePos x="0" y="0"/>
          <wp:positionH relativeFrom="column">
            <wp:posOffset>-647548</wp:posOffset>
          </wp:positionH>
          <wp:positionV relativeFrom="paragraph">
            <wp:posOffset>3810</wp:posOffset>
          </wp:positionV>
          <wp:extent cx="540000" cy="540000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Assessment ic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noProof/>
        <w:color w:val="auto"/>
      </w:rPr>
      <w:drawing>
        <wp:anchor distT="0" distB="0" distL="114300" distR="114300" simplePos="0" relativeHeight="251658240" behindDoc="0" locked="0" layoutInCell="1" allowOverlap="1" wp14:anchorId="436D5F32" wp14:editId="55E9DDC6">
          <wp:simplePos x="0" y="0"/>
          <wp:positionH relativeFrom="column">
            <wp:posOffset>2768600</wp:posOffset>
          </wp:positionH>
          <wp:positionV relativeFrom="page">
            <wp:posOffset>377460</wp:posOffset>
          </wp:positionV>
          <wp:extent cx="2944495" cy="710565"/>
          <wp:effectExtent l="0" t="0" r="825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AFE SA GOSA - Horizontal Black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31A4" w:rsidRPr="002E31A4">
      <w:rPr>
        <w:rFonts w:cs="Arial"/>
        <w:b/>
        <w:bCs/>
        <w:color w:val="auto"/>
        <w:sz w:val="36"/>
        <w:szCs w:val="36"/>
        <w:lang w:val="en-AU"/>
      </w:rPr>
      <w:t>Assessment</w:t>
    </w:r>
  </w:p>
  <w:p w14:paraId="27F6C017" w14:textId="77777777" w:rsidR="002E31A4" w:rsidRP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Student</w:t>
    </w:r>
  </w:p>
  <w:p w14:paraId="4033EDEC" w14:textId="77777777" w:rsidR="002E31A4" w:rsidRDefault="002E31A4" w:rsidP="006C4D2E">
    <w:pPr>
      <w:pStyle w:val="Heading2"/>
      <w:tabs>
        <w:tab w:val="right" w:pos="14317"/>
      </w:tabs>
      <w:spacing w:before="0" w:line="340" w:lineRule="exact"/>
      <w:contextualSpacing/>
      <w:rPr>
        <w:b/>
        <w:bCs/>
        <w:color w:val="auto"/>
        <w:sz w:val="36"/>
        <w:szCs w:val="36"/>
        <w:lang w:val="en-AU"/>
      </w:rPr>
    </w:pPr>
    <w:r w:rsidRPr="002E31A4">
      <w:rPr>
        <w:b/>
        <w:bCs/>
        <w:color w:val="auto"/>
        <w:sz w:val="36"/>
        <w:szCs w:val="36"/>
        <w:lang w:val="en-AU"/>
      </w:rPr>
      <w:t>Instructions</w:t>
    </w:r>
    <w:r w:rsidR="006C4D2E" w:rsidRPr="006C4D2E">
      <w:rPr>
        <w:noProof/>
      </w:rPr>
      <w:t xml:space="preserve"> </w:t>
    </w:r>
  </w:p>
  <w:bookmarkEnd w:id="1"/>
  <w:bookmarkEnd w:id="2"/>
  <w:bookmarkEnd w:id="3"/>
  <w:bookmarkEnd w:id="4"/>
  <w:p w14:paraId="233B6016" w14:textId="77777777" w:rsidR="00BD408C" w:rsidRDefault="00BD4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25pt;height:14.25pt" o:bullet="t">
        <v:imagedata r:id="rId1" o:title="square"/>
      </v:shape>
    </w:pict>
  </w:numPicBullet>
  <w:abstractNum w:abstractNumId="0" w15:restartNumberingAfterBreak="0">
    <w:nsid w:val="FFFFFF7E"/>
    <w:multiLevelType w:val="singleLevel"/>
    <w:tmpl w:val="D60AF1AE"/>
    <w:lvl w:ilvl="0">
      <w:start w:val="1"/>
      <w:numFmt w:val="lowerLetter"/>
      <w:pStyle w:val="ListNumber3"/>
      <w:lvlText w:val="%1."/>
      <w:lvlJc w:val="left"/>
      <w:pPr>
        <w:ind w:left="926" w:hanging="360"/>
      </w:pPr>
    </w:lvl>
  </w:abstractNum>
  <w:abstractNum w:abstractNumId="1" w15:restartNumberingAfterBreak="0">
    <w:nsid w:val="FFFFFF7F"/>
    <w:multiLevelType w:val="singleLevel"/>
    <w:tmpl w:val="B8623182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2" w15:restartNumberingAfterBreak="0">
    <w:nsid w:val="FFFFFF88"/>
    <w:multiLevelType w:val="singleLevel"/>
    <w:tmpl w:val="FC0E51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98B2559E"/>
    <w:lvl w:ilvl="0">
      <w:start w:val="1"/>
      <w:numFmt w:val="bullet"/>
      <w:pStyle w:val="List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06701F5A"/>
    <w:multiLevelType w:val="multilevel"/>
    <w:tmpl w:val="B6928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1031A2"/>
    <w:multiLevelType w:val="hybridMultilevel"/>
    <w:tmpl w:val="8B62A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88B7DA2"/>
    <w:multiLevelType w:val="multilevel"/>
    <w:tmpl w:val="B6928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3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0BE20045"/>
    <w:multiLevelType w:val="hybridMultilevel"/>
    <w:tmpl w:val="97FC13CA"/>
    <w:lvl w:ilvl="0" w:tplc="A23A2B1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7021A"/>
    <w:multiLevelType w:val="hybridMultilevel"/>
    <w:tmpl w:val="9CB4213A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E0FB0"/>
    <w:multiLevelType w:val="hybridMultilevel"/>
    <w:tmpl w:val="FD66D1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AD62DB"/>
    <w:multiLevelType w:val="hybridMultilevel"/>
    <w:tmpl w:val="8C52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DE6112"/>
    <w:multiLevelType w:val="multilevel"/>
    <w:tmpl w:val="B6928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6717FB"/>
    <w:multiLevelType w:val="multilevel"/>
    <w:tmpl w:val="B6928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27C190C"/>
    <w:multiLevelType w:val="multilevel"/>
    <w:tmpl w:val="B6928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3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24A63B62"/>
    <w:multiLevelType w:val="hybridMultilevel"/>
    <w:tmpl w:val="7CCC39F8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AE0B57"/>
    <w:multiLevelType w:val="hybridMultilevel"/>
    <w:tmpl w:val="7786F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C932BD"/>
    <w:multiLevelType w:val="hybridMultilevel"/>
    <w:tmpl w:val="E04C3D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064370"/>
    <w:multiLevelType w:val="hybridMultilevel"/>
    <w:tmpl w:val="151C55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621DF0"/>
    <w:multiLevelType w:val="hybridMultilevel"/>
    <w:tmpl w:val="4B6E2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512DAB"/>
    <w:multiLevelType w:val="multilevel"/>
    <w:tmpl w:val="B6928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C9B6C8D"/>
    <w:multiLevelType w:val="multilevel"/>
    <w:tmpl w:val="B6928B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DFA1BEF"/>
    <w:multiLevelType w:val="hybridMultilevel"/>
    <w:tmpl w:val="230280D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A076CB"/>
    <w:multiLevelType w:val="multilevel"/>
    <w:tmpl w:val="FECA33EE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741057B"/>
    <w:multiLevelType w:val="multilevel"/>
    <w:tmpl w:val="B6928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3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385713FC"/>
    <w:multiLevelType w:val="hybridMultilevel"/>
    <w:tmpl w:val="D1928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9D4327"/>
    <w:multiLevelType w:val="hybridMultilevel"/>
    <w:tmpl w:val="C7A48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CD5D7A"/>
    <w:multiLevelType w:val="hybridMultilevel"/>
    <w:tmpl w:val="C20CF8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5C1AF4"/>
    <w:multiLevelType w:val="hybridMultilevel"/>
    <w:tmpl w:val="474A5BDA"/>
    <w:lvl w:ilvl="0" w:tplc="0C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926748"/>
    <w:multiLevelType w:val="hybridMultilevel"/>
    <w:tmpl w:val="EAEC03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A04E7"/>
    <w:multiLevelType w:val="hybridMultilevel"/>
    <w:tmpl w:val="79B0D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43318"/>
    <w:multiLevelType w:val="hybridMultilevel"/>
    <w:tmpl w:val="DCAE9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C5402F"/>
    <w:multiLevelType w:val="hybridMultilevel"/>
    <w:tmpl w:val="151C55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4D23D5"/>
    <w:multiLevelType w:val="hybridMultilevel"/>
    <w:tmpl w:val="D09E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FE2D1E"/>
    <w:multiLevelType w:val="hybridMultilevel"/>
    <w:tmpl w:val="16287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2C15C6D"/>
    <w:multiLevelType w:val="hybridMultilevel"/>
    <w:tmpl w:val="FD0C82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F094120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FF0000"/>
      </w:rPr>
    </w:lvl>
    <w:lvl w:ilvl="5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35" w15:restartNumberingAfterBreak="0">
    <w:nsid w:val="64931EC8"/>
    <w:multiLevelType w:val="multilevel"/>
    <w:tmpl w:val="1DA816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7E7460C"/>
    <w:multiLevelType w:val="hybridMultilevel"/>
    <w:tmpl w:val="6D64F5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276864"/>
    <w:multiLevelType w:val="hybridMultilevel"/>
    <w:tmpl w:val="30B4E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121ABF"/>
    <w:multiLevelType w:val="hybridMultilevel"/>
    <w:tmpl w:val="A404C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335787"/>
    <w:multiLevelType w:val="hybridMultilevel"/>
    <w:tmpl w:val="4B6253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4E5A30"/>
    <w:multiLevelType w:val="hybridMultilevel"/>
    <w:tmpl w:val="4F5ABE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469630">
    <w:abstractNumId w:val="3"/>
  </w:num>
  <w:num w:numId="2" w16cid:durableId="798379398">
    <w:abstractNumId w:val="3"/>
  </w:num>
  <w:num w:numId="3" w16cid:durableId="1050423124">
    <w:abstractNumId w:val="2"/>
  </w:num>
  <w:num w:numId="4" w16cid:durableId="149832937">
    <w:abstractNumId w:val="2"/>
  </w:num>
  <w:num w:numId="5" w16cid:durableId="1614022652">
    <w:abstractNumId w:val="1"/>
  </w:num>
  <w:num w:numId="6" w16cid:durableId="1940987604">
    <w:abstractNumId w:val="1"/>
  </w:num>
  <w:num w:numId="7" w16cid:durableId="458451934">
    <w:abstractNumId w:val="0"/>
  </w:num>
  <w:num w:numId="8" w16cid:durableId="62535802">
    <w:abstractNumId w:val="0"/>
  </w:num>
  <w:num w:numId="9" w16cid:durableId="58595798">
    <w:abstractNumId w:val="32"/>
  </w:num>
  <w:num w:numId="10" w16cid:durableId="1641494688">
    <w:abstractNumId w:val="38"/>
  </w:num>
  <w:num w:numId="11" w16cid:durableId="2140217299">
    <w:abstractNumId w:val="8"/>
  </w:num>
  <w:num w:numId="12" w16cid:durableId="1677657400">
    <w:abstractNumId w:val="39"/>
  </w:num>
  <w:num w:numId="13" w16cid:durableId="1462385392">
    <w:abstractNumId w:val="7"/>
  </w:num>
  <w:num w:numId="14" w16cid:durableId="605968416">
    <w:abstractNumId w:val="40"/>
  </w:num>
  <w:num w:numId="15" w16cid:durableId="387149364">
    <w:abstractNumId w:val="22"/>
  </w:num>
  <w:num w:numId="16" w16cid:durableId="108087833">
    <w:abstractNumId w:val="5"/>
  </w:num>
  <w:num w:numId="17" w16cid:durableId="490948972">
    <w:abstractNumId w:val="23"/>
  </w:num>
  <w:num w:numId="18" w16cid:durableId="609362375">
    <w:abstractNumId w:val="15"/>
  </w:num>
  <w:num w:numId="19" w16cid:durableId="1501893201">
    <w:abstractNumId w:val="9"/>
  </w:num>
  <w:num w:numId="20" w16cid:durableId="367146519">
    <w:abstractNumId w:val="18"/>
  </w:num>
  <w:num w:numId="21" w16cid:durableId="1474983120">
    <w:abstractNumId w:val="33"/>
  </w:num>
  <w:num w:numId="22" w16cid:durableId="1304383996">
    <w:abstractNumId w:val="26"/>
  </w:num>
  <w:num w:numId="23" w16cid:durableId="1692995926">
    <w:abstractNumId w:val="10"/>
  </w:num>
  <w:num w:numId="24" w16cid:durableId="1386684133">
    <w:abstractNumId w:val="30"/>
  </w:num>
  <w:num w:numId="25" w16cid:durableId="773866018">
    <w:abstractNumId w:val="31"/>
  </w:num>
  <w:num w:numId="26" w16cid:durableId="1968311943">
    <w:abstractNumId w:val="17"/>
  </w:num>
  <w:num w:numId="27" w16cid:durableId="1750157381">
    <w:abstractNumId w:val="28"/>
  </w:num>
  <w:num w:numId="28" w16cid:durableId="2096322805">
    <w:abstractNumId w:val="29"/>
  </w:num>
  <w:num w:numId="29" w16cid:durableId="1944415008">
    <w:abstractNumId w:val="24"/>
  </w:num>
  <w:num w:numId="30" w16cid:durableId="763458397">
    <w:abstractNumId w:val="25"/>
  </w:num>
  <w:num w:numId="31" w16cid:durableId="449671699">
    <w:abstractNumId w:val="27"/>
  </w:num>
  <w:num w:numId="32" w16cid:durableId="162937967">
    <w:abstractNumId w:val="36"/>
  </w:num>
  <w:num w:numId="33" w16cid:durableId="1125582716">
    <w:abstractNumId w:val="16"/>
  </w:num>
  <w:num w:numId="34" w16cid:durableId="1491094219">
    <w:abstractNumId w:val="37"/>
  </w:num>
  <w:num w:numId="35" w16cid:durableId="1129588360">
    <w:abstractNumId w:val="14"/>
  </w:num>
  <w:num w:numId="36" w16cid:durableId="931014521">
    <w:abstractNumId w:val="19"/>
  </w:num>
  <w:num w:numId="37" w16cid:durableId="410346866">
    <w:abstractNumId w:val="12"/>
  </w:num>
  <w:num w:numId="38" w16cid:durableId="1097671854">
    <w:abstractNumId w:val="11"/>
  </w:num>
  <w:num w:numId="39" w16cid:durableId="1181317396">
    <w:abstractNumId w:val="13"/>
  </w:num>
  <w:num w:numId="40" w16cid:durableId="1017922841">
    <w:abstractNumId w:val="20"/>
  </w:num>
  <w:num w:numId="41" w16cid:durableId="1204908412">
    <w:abstractNumId w:val="6"/>
  </w:num>
  <w:num w:numId="42" w16cid:durableId="829833472">
    <w:abstractNumId w:val="4"/>
  </w:num>
  <w:num w:numId="43" w16cid:durableId="258879027">
    <w:abstractNumId w:val="21"/>
  </w:num>
  <w:num w:numId="44" w16cid:durableId="28842830">
    <w:abstractNumId w:val="35"/>
  </w:num>
  <w:num w:numId="45" w16cid:durableId="14005212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32"/>
    <w:rsid w:val="00000992"/>
    <w:rsid w:val="00004966"/>
    <w:rsid w:val="00007DCA"/>
    <w:rsid w:val="00010BE3"/>
    <w:rsid w:val="00017F36"/>
    <w:rsid w:val="00034965"/>
    <w:rsid w:val="00035B79"/>
    <w:rsid w:val="000365F8"/>
    <w:rsid w:val="000404F3"/>
    <w:rsid w:val="00040E4B"/>
    <w:rsid w:val="00044759"/>
    <w:rsid w:val="000502B4"/>
    <w:rsid w:val="000509D5"/>
    <w:rsid w:val="00051A1E"/>
    <w:rsid w:val="00061416"/>
    <w:rsid w:val="00061A84"/>
    <w:rsid w:val="00061CD1"/>
    <w:rsid w:val="00065738"/>
    <w:rsid w:val="00071506"/>
    <w:rsid w:val="000820C9"/>
    <w:rsid w:val="0008357D"/>
    <w:rsid w:val="000856F1"/>
    <w:rsid w:val="00086B17"/>
    <w:rsid w:val="00091FB0"/>
    <w:rsid w:val="00097357"/>
    <w:rsid w:val="00097DB4"/>
    <w:rsid w:val="000A5D4B"/>
    <w:rsid w:val="000B00E9"/>
    <w:rsid w:val="000B0726"/>
    <w:rsid w:val="000B5F45"/>
    <w:rsid w:val="000C57BA"/>
    <w:rsid w:val="000C5903"/>
    <w:rsid w:val="000C7501"/>
    <w:rsid w:val="000E456F"/>
    <w:rsid w:val="000E53C0"/>
    <w:rsid w:val="000F195B"/>
    <w:rsid w:val="000F1B9B"/>
    <w:rsid w:val="000F429D"/>
    <w:rsid w:val="000F7112"/>
    <w:rsid w:val="00104021"/>
    <w:rsid w:val="00107BD0"/>
    <w:rsid w:val="00110522"/>
    <w:rsid w:val="001208A2"/>
    <w:rsid w:val="00134632"/>
    <w:rsid w:val="00146D04"/>
    <w:rsid w:val="00152845"/>
    <w:rsid w:val="0016050F"/>
    <w:rsid w:val="00162EDA"/>
    <w:rsid w:val="0016724B"/>
    <w:rsid w:val="00173F99"/>
    <w:rsid w:val="001741A4"/>
    <w:rsid w:val="001759ED"/>
    <w:rsid w:val="00181C26"/>
    <w:rsid w:val="00185AE7"/>
    <w:rsid w:val="00190200"/>
    <w:rsid w:val="001A164E"/>
    <w:rsid w:val="001C1FBB"/>
    <w:rsid w:val="001E0CBA"/>
    <w:rsid w:val="001F0099"/>
    <w:rsid w:val="001F0922"/>
    <w:rsid w:val="002009CE"/>
    <w:rsid w:val="0020332F"/>
    <w:rsid w:val="0020786F"/>
    <w:rsid w:val="00237355"/>
    <w:rsid w:val="00240511"/>
    <w:rsid w:val="0024302F"/>
    <w:rsid w:val="0024470C"/>
    <w:rsid w:val="00245BFA"/>
    <w:rsid w:val="002647C1"/>
    <w:rsid w:val="00271BB1"/>
    <w:rsid w:val="00272457"/>
    <w:rsid w:val="00274490"/>
    <w:rsid w:val="002744A9"/>
    <w:rsid w:val="0027596B"/>
    <w:rsid w:val="00275C34"/>
    <w:rsid w:val="00275D09"/>
    <w:rsid w:val="0028377E"/>
    <w:rsid w:val="00283979"/>
    <w:rsid w:val="00295A27"/>
    <w:rsid w:val="002A5809"/>
    <w:rsid w:val="002D1944"/>
    <w:rsid w:val="002D1AF7"/>
    <w:rsid w:val="002D35CB"/>
    <w:rsid w:val="002E31A4"/>
    <w:rsid w:val="002E365C"/>
    <w:rsid w:val="002E56A1"/>
    <w:rsid w:val="002F3348"/>
    <w:rsid w:val="002F4687"/>
    <w:rsid w:val="00327081"/>
    <w:rsid w:val="00330B5E"/>
    <w:rsid w:val="003360A8"/>
    <w:rsid w:val="00337833"/>
    <w:rsid w:val="00345583"/>
    <w:rsid w:val="003474A5"/>
    <w:rsid w:val="0036201D"/>
    <w:rsid w:val="0036314E"/>
    <w:rsid w:val="003655F9"/>
    <w:rsid w:val="00366109"/>
    <w:rsid w:val="00374F7C"/>
    <w:rsid w:val="00377AA7"/>
    <w:rsid w:val="003807B4"/>
    <w:rsid w:val="00385CD8"/>
    <w:rsid w:val="00386530"/>
    <w:rsid w:val="00387A4E"/>
    <w:rsid w:val="0039131C"/>
    <w:rsid w:val="003931B8"/>
    <w:rsid w:val="003A193C"/>
    <w:rsid w:val="003A3343"/>
    <w:rsid w:val="003A420D"/>
    <w:rsid w:val="003B0609"/>
    <w:rsid w:val="003B3FA6"/>
    <w:rsid w:val="003B7014"/>
    <w:rsid w:val="003C7905"/>
    <w:rsid w:val="003D6019"/>
    <w:rsid w:val="003E1FDC"/>
    <w:rsid w:val="00400829"/>
    <w:rsid w:val="00407CF9"/>
    <w:rsid w:val="00410E10"/>
    <w:rsid w:val="00415286"/>
    <w:rsid w:val="00423F1E"/>
    <w:rsid w:val="004479E4"/>
    <w:rsid w:val="00453323"/>
    <w:rsid w:val="00455697"/>
    <w:rsid w:val="00456C2A"/>
    <w:rsid w:val="004704E1"/>
    <w:rsid w:val="00470DF7"/>
    <w:rsid w:val="004728E7"/>
    <w:rsid w:val="0048540E"/>
    <w:rsid w:val="00492EA7"/>
    <w:rsid w:val="004C12D4"/>
    <w:rsid w:val="004C7B0E"/>
    <w:rsid w:val="004D2752"/>
    <w:rsid w:val="004D55DA"/>
    <w:rsid w:val="004E08F4"/>
    <w:rsid w:val="004E7272"/>
    <w:rsid w:val="00510555"/>
    <w:rsid w:val="00510D83"/>
    <w:rsid w:val="00516ABE"/>
    <w:rsid w:val="00524C8C"/>
    <w:rsid w:val="00525EC6"/>
    <w:rsid w:val="00530CD8"/>
    <w:rsid w:val="0054365D"/>
    <w:rsid w:val="0054394D"/>
    <w:rsid w:val="00550573"/>
    <w:rsid w:val="005600AD"/>
    <w:rsid w:val="005665FA"/>
    <w:rsid w:val="00570DD6"/>
    <w:rsid w:val="005716F3"/>
    <w:rsid w:val="00580A7B"/>
    <w:rsid w:val="00582FCA"/>
    <w:rsid w:val="00591013"/>
    <w:rsid w:val="005A01B2"/>
    <w:rsid w:val="005A035C"/>
    <w:rsid w:val="005A0E73"/>
    <w:rsid w:val="005A5370"/>
    <w:rsid w:val="005A72B2"/>
    <w:rsid w:val="005B5BD5"/>
    <w:rsid w:val="005D6C83"/>
    <w:rsid w:val="005E15D3"/>
    <w:rsid w:val="005E195A"/>
    <w:rsid w:val="005E3FC7"/>
    <w:rsid w:val="005E483A"/>
    <w:rsid w:val="005E5234"/>
    <w:rsid w:val="005E5E49"/>
    <w:rsid w:val="005E61F6"/>
    <w:rsid w:val="005E625D"/>
    <w:rsid w:val="005F3221"/>
    <w:rsid w:val="005F5438"/>
    <w:rsid w:val="00603C84"/>
    <w:rsid w:val="00607E89"/>
    <w:rsid w:val="00617147"/>
    <w:rsid w:val="006354CE"/>
    <w:rsid w:val="00640FBF"/>
    <w:rsid w:val="00641218"/>
    <w:rsid w:val="00664DC5"/>
    <w:rsid w:val="00670285"/>
    <w:rsid w:val="00684E21"/>
    <w:rsid w:val="00686B6E"/>
    <w:rsid w:val="0069375A"/>
    <w:rsid w:val="006949D0"/>
    <w:rsid w:val="00697183"/>
    <w:rsid w:val="00697769"/>
    <w:rsid w:val="006C4D2E"/>
    <w:rsid w:val="006C72D3"/>
    <w:rsid w:val="006D129D"/>
    <w:rsid w:val="006D23BC"/>
    <w:rsid w:val="006E1E39"/>
    <w:rsid w:val="006E3EA3"/>
    <w:rsid w:val="006F32A2"/>
    <w:rsid w:val="006F4FF2"/>
    <w:rsid w:val="00705C2C"/>
    <w:rsid w:val="00714BA4"/>
    <w:rsid w:val="00714E4E"/>
    <w:rsid w:val="0071635A"/>
    <w:rsid w:val="00724FCE"/>
    <w:rsid w:val="00735679"/>
    <w:rsid w:val="00735AC2"/>
    <w:rsid w:val="00752D57"/>
    <w:rsid w:val="00753B90"/>
    <w:rsid w:val="00755B59"/>
    <w:rsid w:val="00756C31"/>
    <w:rsid w:val="007650D3"/>
    <w:rsid w:val="00765ACD"/>
    <w:rsid w:val="00767DE5"/>
    <w:rsid w:val="007707D1"/>
    <w:rsid w:val="00771945"/>
    <w:rsid w:val="007727BA"/>
    <w:rsid w:val="00773DE1"/>
    <w:rsid w:val="00781D4B"/>
    <w:rsid w:val="007870C6"/>
    <w:rsid w:val="007920B5"/>
    <w:rsid w:val="00795A0F"/>
    <w:rsid w:val="007A5268"/>
    <w:rsid w:val="007B056E"/>
    <w:rsid w:val="007B0EE8"/>
    <w:rsid w:val="007C1363"/>
    <w:rsid w:val="007D06F4"/>
    <w:rsid w:val="007E03A1"/>
    <w:rsid w:val="007E0555"/>
    <w:rsid w:val="007E4AA7"/>
    <w:rsid w:val="007E4C31"/>
    <w:rsid w:val="007F0058"/>
    <w:rsid w:val="007F62CF"/>
    <w:rsid w:val="00801EDC"/>
    <w:rsid w:val="00810C20"/>
    <w:rsid w:val="00821D6D"/>
    <w:rsid w:val="008300D3"/>
    <w:rsid w:val="00835B0D"/>
    <w:rsid w:val="00837167"/>
    <w:rsid w:val="00854F34"/>
    <w:rsid w:val="008559C9"/>
    <w:rsid w:val="00861BD3"/>
    <w:rsid w:val="008640B9"/>
    <w:rsid w:val="00864A35"/>
    <w:rsid w:val="0088048F"/>
    <w:rsid w:val="0088537F"/>
    <w:rsid w:val="00886EAB"/>
    <w:rsid w:val="008874B6"/>
    <w:rsid w:val="00887A50"/>
    <w:rsid w:val="008A0632"/>
    <w:rsid w:val="008A29BC"/>
    <w:rsid w:val="008B2B12"/>
    <w:rsid w:val="008B60B3"/>
    <w:rsid w:val="008B6945"/>
    <w:rsid w:val="008E0BA5"/>
    <w:rsid w:val="008F0458"/>
    <w:rsid w:val="008F1FDB"/>
    <w:rsid w:val="008F442C"/>
    <w:rsid w:val="008F4AB9"/>
    <w:rsid w:val="008F5DD9"/>
    <w:rsid w:val="009150EA"/>
    <w:rsid w:val="009243F4"/>
    <w:rsid w:val="0093655A"/>
    <w:rsid w:val="00943D09"/>
    <w:rsid w:val="009570B9"/>
    <w:rsid w:val="00962B71"/>
    <w:rsid w:val="0096557A"/>
    <w:rsid w:val="00971C9E"/>
    <w:rsid w:val="00975F88"/>
    <w:rsid w:val="009772DB"/>
    <w:rsid w:val="0098172E"/>
    <w:rsid w:val="00985EE2"/>
    <w:rsid w:val="00986B5F"/>
    <w:rsid w:val="00995E82"/>
    <w:rsid w:val="009A0630"/>
    <w:rsid w:val="009B0EBD"/>
    <w:rsid w:val="009B510F"/>
    <w:rsid w:val="009C4F11"/>
    <w:rsid w:val="009C6127"/>
    <w:rsid w:val="009E0CBB"/>
    <w:rsid w:val="009E4F79"/>
    <w:rsid w:val="009F2438"/>
    <w:rsid w:val="009F39FA"/>
    <w:rsid w:val="009F4834"/>
    <w:rsid w:val="009F5C25"/>
    <w:rsid w:val="009F7810"/>
    <w:rsid w:val="00A0376C"/>
    <w:rsid w:val="00A259A5"/>
    <w:rsid w:val="00A34311"/>
    <w:rsid w:val="00A5653E"/>
    <w:rsid w:val="00A65525"/>
    <w:rsid w:val="00A70CA8"/>
    <w:rsid w:val="00A73AB6"/>
    <w:rsid w:val="00A93630"/>
    <w:rsid w:val="00AA1CF6"/>
    <w:rsid w:val="00AC6352"/>
    <w:rsid w:val="00AC7878"/>
    <w:rsid w:val="00AC7F1A"/>
    <w:rsid w:val="00AD24DA"/>
    <w:rsid w:val="00AD3660"/>
    <w:rsid w:val="00AD3771"/>
    <w:rsid w:val="00AD5D56"/>
    <w:rsid w:val="00AE1569"/>
    <w:rsid w:val="00AE6745"/>
    <w:rsid w:val="00AF0CD0"/>
    <w:rsid w:val="00AF2EBE"/>
    <w:rsid w:val="00B016CF"/>
    <w:rsid w:val="00B0732E"/>
    <w:rsid w:val="00B10745"/>
    <w:rsid w:val="00B2398D"/>
    <w:rsid w:val="00B3135C"/>
    <w:rsid w:val="00B3267F"/>
    <w:rsid w:val="00B339EE"/>
    <w:rsid w:val="00B404A6"/>
    <w:rsid w:val="00B40A26"/>
    <w:rsid w:val="00B41C36"/>
    <w:rsid w:val="00B42132"/>
    <w:rsid w:val="00B472B3"/>
    <w:rsid w:val="00B476F7"/>
    <w:rsid w:val="00B6547E"/>
    <w:rsid w:val="00B66803"/>
    <w:rsid w:val="00B67DFF"/>
    <w:rsid w:val="00B70888"/>
    <w:rsid w:val="00B717E9"/>
    <w:rsid w:val="00B930EF"/>
    <w:rsid w:val="00B951ED"/>
    <w:rsid w:val="00BA3DC5"/>
    <w:rsid w:val="00BB038C"/>
    <w:rsid w:val="00BB4A20"/>
    <w:rsid w:val="00BB787A"/>
    <w:rsid w:val="00BC3E74"/>
    <w:rsid w:val="00BC6183"/>
    <w:rsid w:val="00BC6B27"/>
    <w:rsid w:val="00BD408C"/>
    <w:rsid w:val="00BD4D3F"/>
    <w:rsid w:val="00BE0592"/>
    <w:rsid w:val="00BE1F2B"/>
    <w:rsid w:val="00BE3333"/>
    <w:rsid w:val="00BE33D8"/>
    <w:rsid w:val="00BE5A5F"/>
    <w:rsid w:val="00BE75BC"/>
    <w:rsid w:val="00BF599E"/>
    <w:rsid w:val="00C00D30"/>
    <w:rsid w:val="00C02543"/>
    <w:rsid w:val="00C039BE"/>
    <w:rsid w:val="00C07A01"/>
    <w:rsid w:val="00C20CE0"/>
    <w:rsid w:val="00C267CD"/>
    <w:rsid w:val="00C462DA"/>
    <w:rsid w:val="00C4777D"/>
    <w:rsid w:val="00C775AC"/>
    <w:rsid w:val="00C8113B"/>
    <w:rsid w:val="00C9123C"/>
    <w:rsid w:val="00C91D2C"/>
    <w:rsid w:val="00CA2F2B"/>
    <w:rsid w:val="00CA3D58"/>
    <w:rsid w:val="00CB0641"/>
    <w:rsid w:val="00CC4C7F"/>
    <w:rsid w:val="00CC6C74"/>
    <w:rsid w:val="00CD4DF8"/>
    <w:rsid w:val="00CD61BF"/>
    <w:rsid w:val="00CF57D2"/>
    <w:rsid w:val="00CF61EA"/>
    <w:rsid w:val="00D003FC"/>
    <w:rsid w:val="00D02DE5"/>
    <w:rsid w:val="00D1646C"/>
    <w:rsid w:val="00D21AFD"/>
    <w:rsid w:val="00D338A1"/>
    <w:rsid w:val="00D42B64"/>
    <w:rsid w:val="00D46B10"/>
    <w:rsid w:val="00D606F4"/>
    <w:rsid w:val="00D61AEF"/>
    <w:rsid w:val="00D73F25"/>
    <w:rsid w:val="00D77177"/>
    <w:rsid w:val="00D8366E"/>
    <w:rsid w:val="00DA3761"/>
    <w:rsid w:val="00DA71B0"/>
    <w:rsid w:val="00DB00E8"/>
    <w:rsid w:val="00DB61CB"/>
    <w:rsid w:val="00DC401F"/>
    <w:rsid w:val="00DF0B27"/>
    <w:rsid w:val="00DF0FF9"/>
    <w:rsid w:val="00DF63B0"/>
    <w:rsid w:val="00E258EC"/>
    <w:rsid w:val="00E26533"/>
    <w:rsid w:val="00E340CC"/>
    <w:rsid w:val="00E34BA1"/>
    <w:rsid w:val="00E37CCF"/>
    <w:rsid w:val="00E404CD"/>
    <w:rsid w:val="00E475D5"/>
    <w:rsid w:val="00E60229"/>
    <w:rsid w:val="00E627BF"/>
    <w:rsid w:val="00E6280B"/>
    <w:rsid w:val="00E64D8D"/>
    <w:rsid w:val="00E65404"/>
    <w:rsid w:val="00E67659"/>
    <w:rsid w:val="00E77A20"/>
    <w:rsid w:val="00E8279D"/>
    <w:rsid w:val="00E835F1"/>
    <w:rsid w:val="00E87243"/>
    <w:rsid w:val="00E91D19"/>
    <w:rsid w:val="00E97EB3"/>
    <w:rsid w:val="00EA1780"/>
    <w:rsid w:val="00EA3ABE"/>
    <w:rsid w:val="00EB0AB7"/>
    <w:rsid w:val="00EB3ED2"/>
    <w:rsid w:val="00EC1A7E"/>
    <w:rsid w:val="00EC47CD"/>
    <w:rsid w:val="00EC65FC"/>
    <w:rsid w:val="00ED4C3D"/>
    <w:rsid w:val="00ED740F"/>
    <w:rsid w:val="00ED7E66"/>
    <w:rsid w:val="00EE12FB"/>
    <w:rsid w:val="00EE1435"/>
    <w:rsid w:val="00EE39E7"/>
    <w:rsid w:val="00EE3AA9"/>
    <w:rsid w:val="00F03019"/>
    <w:rsid w:val="00F119F5"/>
    <w:rsid w:val="00F16696"/>
    <w:rsid w:val="00F3399F"/>
    <w:rsid w:val="00F35730"/>
    <w:rsid w:val="00F402DB"/>
    <w:rsid w:val="00F413C3"/>
    <w:rsid w:val="00F43050"/>
    <w:rsid w:val="00F519EF"/>
    <w:rsid w:val="00F51B6F"/>
    <w:rsid w:val="00F57A7D"/>
    <w:rsid w:val="00F62492"/>
    <w:rsid w:val="00F670E6"/>
    <w:rsid w:val="00F67A45"/>
    <w:rsid w:val="00F72B8D"/>
    <w:rsid w:val="00F74093"/>
    <w:rsid w:val="00F753C4"/>
    <w:rsid w:val="00F7550D"/>
    <w:rsid w:val="00F80B1A"/>
    <w:rsid w:val="00F83E17"/>
    <w:rsid w:val="00F84F12"/>
    <w:rsid w:val="00F91C7E"/>
    <w:rsid w:val="00F934C5"/>
    <w:rsid w:val="00F95B91"/>
    <w:rsid w:val="00FB733F"/>
    <w:rsid w:val="00FC042C"/>
    <w:rsid w:val="00FE0974"/>
    <w:rsid w:val="00FE3F10"/>
    <w:rsid w:val="00FF07CE"/>
    <w:rsid w:val="00FF4FFE"/>
    <w:rsid w:val="0A804785"/>
    <w:rsid w:val="0D46BD24"/>
    <w:rsid w:val="0D8F7D51"/>
    <w:rsid w:val="10F5FB7A"/>
    <w:rsid w:val="10FF4595"/>
    <w:rsid w:val="119CC07B"/>
    <w:rsid w:val="129B15F6"/>
    <w:rsid w:val="19279268"/>
    <w:rsid w:val="1B2F7E25"/>
    <w:rsid w:val="26B19815"/>
    <w:rsid w:val="28F90CF3"/>
    <w:rsid w:val="297B203B"/>
    <w:rsid w:val="2C01A223"/>
    <w:rsid w:val="2D9D7284"/>
    <w:rsid w:val="2ECE86FD"/>
    <w:rsid w:val="3115291C"/>
    <w:rsid w:val="3216992C"/>
    <w:rsid w:val="35CF2C14"/>
    <w:rsid w:val="3600B14A"/>
    <w:rsid w:val="3F93D0BE"/>
    <w:rsid w:val="41466104"/>
    <w:rsid w:val="41935C06"/>
    <w:rsid w:val="439964C6"/>
    <w:rsid w:val="45F526D2"/>
    <w:rsid w:val="480000CE"/>
    <w:rsid w:val="48377EC2"/>
    <w:rsid w:val="4CF0B3E0"/>
    <w:rsid w:val="522DB48E"/>
    <w:rsid w:val="53D7E7F3"/>
    <w:rsid w:val="554E42B6"/>
    <w:rsid w:val="56AE3EB1"/>
    <w:rsid w:val="5C79CC6F"/>
    <w:rsid w:val="5EE82C3D"/>
    <w:rsid w:val="5EFE27E7"/>
    <w:rsid w:val="5FF37A77"/>
    <w:rsid w:val="62175D02"/>
    <w:rsid w:val="67215F3D"/>
    <w:rsid w:val="68F6A29B"/>
    <w:rsid w:val="69813460"/>
    <w:rsid w:val="6A2ED174"/>
    <w:rsid w:val="735E7C76"/>
    <w:rsid w:val="77051FD4"/>
    <w:rsid w:val="78913264"/>
    <w:rsid w:val="7B884DAB"/>
    <w:rsid w:val="7BDFF19D"/>
    <w:rsid w:val="7D001A9A"/>
    <w:rsid w:val="7D58D9CB"/>
    <w:rsid w:val="7F45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D8B9D"/>
  <w15:chartTrackingRefBased/>
  <w15:docId w15:val="{4D592936-56E9-4419-A83A-585F75CA7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1A4"/>
    <w:pPr>
      <w:spacing w:after="0" w:line="240" w:lineRule="auto"/>
    </w:pPr>
    <w:rPr>
      <w:rFonts w:ascii="Arial" w:hAnsi="Arial"/>
      <w:sz w:val="20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1A4"/>
    <w:pPr>
      <w:keepNext/>
      <w:keepLines/>
      <w:spacing w:before="240"/>
      <w:outlineLvl w:val="0"/>
    </w:pPr>
    <w:rPr>
      <w:rFonts w:eastAsiaTheme="majorEastAsia" w:cstheme="majorBidi"/>
      <w:color w:val="404040" w:themeColor="text1" w:themeTint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1A4"/>
    <w:pPr>
      <w:keepNext/>
      <w:keepLines/>
      <w:spacing w:before="40"/>
      <w:outlineLvl w:val="1"/>
    </w:pPr>
    <w:rPr>
      <w:rFonts w:eastAsiaTheme="majorEastAsia" w:cstheme="majorBidi"/>
      <w:color w:val="404040" w:themeColor="text1" w:themeTint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9"/>
    <w:semiHidden/>
    <w:rsid w:val="002E31A4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Heading1"/>
    <w:link w:val="HeaderChar"/>
    <w:uiPriority w:val="99"/>
    <w:unhideWhenUsed/>
    <w:rsid w:val="002E31A4"/>
    <w:pPr>
      <w:tabs>
        <w:tab w:val="right" w:pos="9638"/>
      </w:tabs>
      <w:spacing w:before="0"/>
      <w:contextualSpacing/>
    </w:pPr>
    <w:rPr>
      <w:b/>
      <w:bCs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2E31A4"/>
    <w:rPr>
      <w:rFonts w:ascii="Arial" w:eastAsiaTheme="majorEastAsia" w:hAnsi="Arial" w:cstheme="majorBidi"/>
      <w:b/>
      <w:bCs/>
      <w:color w:val="404040" w:themeColor="text1" w:themeTint="BF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E31A4"/>
    <w:pPr>
      <w:pBdr>
        <w:top w:val="single" w:sz="4" w:space="10" w:color="auto"/>
      </w:pBdr>
      <w:tabs>
        <w:tab w:val="center" w:pos="4513"/>
        <w:tab w:val="right" w:pos="902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E31A4"/>
    <w:rPr>
      <w:rFonts w:ascii="Arial" w:hAnsi="Arial"/>
      <w:sz w:val="16"/>
      <w:szCs w:val="24"/>
      <w:lang w:val="en-GB"/>
    </w:rPr>
  </w:style>
  <w:style w:type="table" w:styleId="TableGrid">
    <w:name w:val="Table Grid"/>
    <w:basedOn w:val="TableNormal"/>
    <w:uiPriority w:val="39"/>
    <w:rsid w:val="002E31A4"/>
    <w:pPr>
      <w:spacing w:after="0" w:line="240" w:lineRule="auto"/>
    </w:pPr>
    <w:rPr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rsid w:val="00035B79"/>
    <w:rPr>
      <w:b/>
      <w:bCs/>
      <w:i/>
      <w:iCs/>
      <w:spacing w:val="5"/>
    </w:rPr>
  </w:style>
  <w:style w:type="character" w:styleId="PlaceholderText">
    <w:name w:val="Placeholder Text"/>
    <w:basedOn w:val="DefaultParagraphFont"/>
    <w:uiPriority w:val="99"/>
    <w:semiHidden/>
    <w:rsid w:val="001741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A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A4"/>
    <w:rPr>
      <w:rFonts w:ascii="Times New Roman" w:hAnsi="Times New Roman" w:cs="Times New Roman"/>
      <w:sz w:val="18"/>
      <w:szCs w:val="18"/>
      <w:lang w:val="en-GB"/>
    </w:rPr>
  </w:style>
  <w:style w:type="paragraph" w:customStyle="1" w:styleId="ExampleText">
    <w:name w:val="Example Text"/>
    <w:basedOn w:val="Normal"/>
    <w:qFormat/>
    <w:rsid w:val="002E31A4"/>
    <w:rPr>
      <w:i/>
    </w:rPr>
  </w:style>
  <w:style w:type="paragraph" w:customStyle="1" w:styleId="BodyTextItalic">
    <w:name w:val="Body Text Italic"/>
    <w:basedOn w:val="ExampleText"/>
    <w:qFormat/>
    <w:rsid w:val="002E31A4"/>
    <w:rPr>
      <w:i w:val="0"/>
    </w:rPr>
  </w:style>
  <w:style w:type="table" w:customStyle="1" w:styleId="DefaultTable">
    <w:name w:val="Default Table"/>
    <w:qFormat/>
    <w:rsid w:val="002E31A4"/>
    <w:pPr>
      <w:spacing w:after="0" w:line="240" w:lineRule="auto"/>
    </w:pPr>
    <w:rPr>
      <w:rFonts w:ascii="Minion Pro" w:eastAsia="Times New Roman" w:hAnsi="Minion Pro" w:cs="Minion Pro"/>
      <w:sz w:val="24"/>
      <w:szCs w:val="20"/>
      <w:lang w:val="en-GB" w:eastAsia="en-GB"/>
    </w:rPr>
    <w:tblPr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E31A4"/>
    <w:rPr>
      <w:rFonts w:ascii="Arial" w:eastAsiaTheme="majorEastAsia" w:hAnsi="Arial" w:cstheme="majorBidi"/>
      <w:color w:val="404040" w:themeColor="text1" w:themeTint="BF"/>
      <w:sz w:val="5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2E31A4"/>
    <w:rPr>
      <w:rFonts w:ascii="Arial" w:eastAsiaTheme="majorEastAsia" w:hAnsi="Arial" w:cstheme="majorBidi"/>
      <w:color w:val="404040" w:themeColor="text1" w:themeTint="BF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2E31A4"/>
    <w:rPr>
      <w:rFonts w:ascii="Arial" w:hAnsi="Arial"/>
      <w:b/>
      <w:sz w:val="20"/>
      <w:szCs w:val="24"/>
      <w:lang w:val="en-GB"/>
    </w:rPr>
  </w:style>
  <w:style w:type="paragraph" w:styleId="ListBullet">
    <w:name w:val="List Bullet"/>
    <w:basedOn w:val="Normal"/>
    <w:uiPriority w:val="99"/>
    <w:unhideWhenUsed/>
    <w:rsid w:val="002E31A4"/>
    <w:pPr>
      <w:numPr>
        <w:numId w:val="2"/>
      </w:numPr>
      <w:spacing w:line="360" w:lineRule="auto"/>
    </w:pPr>
  </w:style>
  <w:style w:type="paragraph" w:styleId="ListNumber">
    <w:name w:val="List Number"/>
    <w:basedOn w:val="Normal"/>
    <w:uiPriority w:val="99"/>
    <w:unhideWhenUsed/>
    <w:rsid w:val="002E31A4"/>
    <w:pPr>
      <w:numPr>
        <w:numId w:val="4"/>
      </w:numPr>
    </w:pPr>
  </w:style>
  <w:style w:type="paragraph" w:styleId="ListNumber2">
    <w:name w:val="List Number 2"/>
    <w:basedOn w:val="Normal"/>
    <w:uiPriority w:val="99"/>
    <w:unhideWhenUsed/>
    <w:rsid w:val="002E31A4"/>
    <w:pPr>
      <w:numPr>
        <w:numId w:val="6"/>
      </w:numPr>
    </w:pPr>
  </w:style>
  <w:style w:type="paragraph" w:styleId="ListNumber3">
    <w:name w:val="List Number 3"/>
    <w:basedOn w:val="Normal"/>
    <w:uiPriority w:val="99"/>
    <w:unhideWhenUsed/>
    <w:rsid w:val="002E31A4"/>
    <w:pPr>
      <w:numPr>
        <w:numId w:val="8"/>
      </w:numPr>
    </w:pPr>
  </w:style>
  <w:style w:type="character" w:styleId="PageNumber">
    <w:name w:val="page number"/>
    <w:basedOn w:val="DefaultParagraphFont"/>
    <w:uiPriority w:val="99"/>
    <w:semiHidden/>
    <w:unhideWhenUsed/>
    <w:rsid w:val="002E31A4"/>
    <w:rPr>
      <w:rFonts w:ascii="Arial" w:hAnsi="Arial"/>
      <w:b w:val="0"/>
      <w:i w:val="0"/>
      <w:sz w:val="20"/>
    </w:rPr>
  </w:style>
  <w:style w:type="paragraph" w:styleId="ListParagraph">
    <w:name w:val="List Paragraph"/>
    <w:aliases w:val="List Paragraph1,Single bullet style,Bullets,Table numbering,Questions and numbered lists"/>
    <w:basedOn w:val="Normal"/>
    <w:link w:val="ListParagraphChar"/>
    <w:uiPriority w:val="34"/>
    <w:qFormat/>
    <w:rsid w:val="00134632"/>
    <w:pPr>
      <w:ind w:left="720"/>
      <w:contextualSpacing/>
    </w:pPr>
  </w:style>
  <w:style w:type="character" w:customStyle="1" w:styleId="normaltextrun">
    <w:name w:val="normaltextrun"/>
    <w:basedOn w:val="DefaultParagraphFont"/>
    <w:rsid w:val="007B0EE8"/>
  </w:style>
  <w:style w:type="character" w:styleId="Hyperlink">
    <w:name w:val="Hyperlink"/>
    <w:basedOn w:val="DefaultParagraphFont"/>
    <w:uiPriority w:val="99"/>
    <w:unhideWhenUsed/>
    <w:rsid w:val="00664DC5"/>
    <w:rPr>
      <w:color w:val="0563C1" w:themeColor="hyperlink"/>
      <w:u w:val="single"/>
    </w:rPr>
  </w:style>
  <w:style w:type="character" w:customStyle="1" w:styleId="ListParagraphChar">
    <w:name w:val="List Paragraph Char"/>
    <w:aliases w:val="List Paragraph1 Char,Single bullet style Char,Bullets Char,Table numbering Char,Questions and numbered lists Char"/>
    <w:basedOn w:val="DefaultParagraphFont"/>
    <w:link w:val="ListParagraph"/>
    <w:uiPriority w:val="34"/>
    <w:locked/>
    <w:rsid w:val="00327081"/>
    <w:rPr>
      <w:rFonts w:ascii="Arial" w:hAnsi="Arial"/>
      <w:sz w:val="20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A1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93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93C"/>
    <w:rPr>
      <w:rFonts w:ascii="Arial" w:hAnsi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93C"/>
    <w:rPr>
      <w:rFonts w:ascii="Arial" w:hAnsi="Arial"/>
      <w:b/>
      <w:bCs/>
      <w:sz w:val="20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23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TAFE\QES\4PINT_PRG443PYI\Release\ASI-Assessment%20Student%20Instruction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b32f6f0-ddcd-4e66-a0c8-12c7c6b50ecf">RMYU76VWP267-1965321582-21</_dlc_DocId>
    <_dlc_DocIdUrl xmlns="3b32f6f0-ddcd-4e66-a0c8-12c7c6b50ecf">
      <Url>https://tafesaedu.sharepoint.com/sites/qms/_layouts/15/DocIdRedir.aspx?ID=RMYU76VWP267-1965321582-21</Url>
      <Description>RMYU76VWP267-1965321582-21</Description>
    </_dlc_DocIdUrl>
    <Previous_x0020_Document_x0020_State xmlns="1c07d8c7-c900-4f17-8efa-882eb357c716">Waiting for Metadata Input</Previous_x0020_Document_x0020_State>
    <Assessment_x0020_Instrument_x0020_Identifier xmlns="1c07d8c7-c900-4f17-8efa-882eb357c716">Assignment 2 - Supermarket Admin</Assessment_x0020_Instrument_x0020_Identifier>
    <Metadata_x0020_Completed xmlns="1c07d8c7-c900-4f17-8efa-882eb357c716">true</Metadata_x0020_Completed>
    <Quality_x0020_Checker xmlns="1c07d8c7-c900-4f17-8efa-882eb357c716">
      <UserInfo>
        <DisplayName>Greg Lynch</DisplayName>
        <AccountId>102</AccountId>
        <AccountType/>
      </UserInfo>
    </Quality_x0020_Checker>
    <UOC_x0020_Code xmlns="1c07d8c7-c900-4f17-8efa-882eb357c716">ICTPRG443</UOC_x0020_Code>
    <Developer xmlns="1c07d8c7-c900-4f17-8efa-882eb357c716">
      <UserInfo>
        <DisplayName>Nadil Sundarapperuma</DisplayName>
        <AccountId>50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Minor Change</Change_x0020_Type>
    <Document_x0020_Type xmlns="1c07d8c7-c900-4f17-8efa-882eb357c716">ASI - Assessment - Student Instruction</Document_x0020_Type>
    <Peer_x0020_Reviewer xmlns="1c07d8c7-c900-4f17-8efa-882eb357c716">
      <UserInfo>
        <DisplayName>Julie Ruiz</DisplayName>
        <AccountId>107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Release</Outcome_x0020_For_x0020_Current_x0020_State>
    <Release_x0020_Date xmlns="1c07d8c7-c900-4f17-8efa-882eb357c716" xsi:nil="true"/>
    <Approver xmlns="1c07d8c7-c900-4f17-8efa-882eb357c716">
      <UserInfo>
        <DisplayName>Nigel Blake</DisplayName>
        <AccountId>716</AccountId>
        <AccountType/>
      </UserInfo>
    </Approver>
    <UOC_x0020_Title xmlns="1c07d8c7-c900-4f17-8efa-882eb357c716">Apply intermediate programming skills in different languages</UOC_x0020_Title>
    <Development_x0020_Completed xmlns="1c07d8c7-c900-4f17-8efa-882eb357c716">true</Development_x0020_Completed>
    <SharedWithUsers xmlns="3b32f6f0-ddcd-4e66-a0c8-12c7c6b50ecf">
      <UserInfo>
        <DisplayName/>
        <AccountId xsi:nil="true"/>
        <AccountType/>
      </UserInfo>
    </SharedWithUsers>
    <TaxCatchAll xmlns="3b32f6f0-ddcd-4e66-a0c8-12c7c6b50ecf" xsi:nil="true"/>
    <Current_x0020_Version xmlns="b6bdf438-5d47-484a-a861-ca21256032dd">1</Current_x0020_Version>
    <DateOfCurrentRelease xmlns="b6bdf438-5d47-484a-a861-ca21256032dd">2023-10-18T13:30:00+00:00</DateOfCurrentRelease>
    <Document_x0020_State xmlns="b6bdf438-5d47-484a-a861-ca21256032dd">Developer Work Completed</Document_x0020_State>
    <Release_x0020_Version xmlns="b6bdf438-5d47-484a-a861-ca21256032dd">2.3</Release_x0020_Version>
    <lcf76f155ced4ddcb4097134ff3c332f xmlns="b6bdf438-5d47-484a-a861-ca21256032dd">
      <Terms xmlns="http://schemas.microsoft.com/office/infopath/2007/PartnerControls"/>
    </lcf76f155ced4ddcb4097134ff3c332f>
    <MediaLengthInSeconds xmlns="b6bdf438-5d47-484a-a861-ca21256032dd" xsi:nil="true"/>
    <File_x0020_Updated xmlns="b6bdf438-5d47-484a-a861-ca21256032dd">false</File_x0020_Update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3" ma:contentTypeDescription="Create a new document." ma:contentTypeScope="" ma:versionID="c2bc70c21598aa703234441ab20b6559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e58d3b176ad387003b643f3c51113770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  <xsd:element ref="ns4:MediaServiceObjectDetectorVersion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OPR - Assessor Other Party Report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CD - Assessment Task Checklist Digital"/>
          <xsd:enumeration value="ATCDRR - Assessment Task Checklist Digital Review Repor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TAS - Training and Assessment Strategy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4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8D3A8B-0CA1-4F18-8B1B-2BDC6AD9928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EE328BE-12BF-451E-9C96-9512579BFC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61C4C3-DC6E-4E5E-9EC7-6A5AD233A365}">
  <ds:schemaRefs>
    <ds:schemaRef ds:uri="http://schemas.microsoft.com/office/2006/metadata/properties"/>
    <ds:schemaRef ds:uri="http://schemas.microsoft.com/office/infopath/2007/PartnerControls"/>
    <ds:schemaRef ds:uri="3b32f6f0-ddcd-4e66-a0c8-12c7c6b50ecf"/>
    <ds:schemaRef ds:uri="1c07d8c7-c900-4f17-8efa-882eb357c716"/>
    <ds:schemaRef ds:uri="b6bdf438-5d47-484a-a861-ca21256032dd"/>
  </ds:schemaRefs>
</ds:datastoreItem>
</file>

<file path=customXml/itemProps4.xml><?xml version="1.0" encoding="utf-8"?>
<ds:datastoreItem xmlns:ds="http://schemas.openxmlformats.org/officeDocument/2006/customXml" ds:itemID="{816500D3-CAB2-42BF-BEE2-9C2E02C0AE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ASI-Assessment Student Instructions.dotx</Template>
  <TotalTime>234</TotalTime>
  <Pages>1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dalevanh</dc:creator>
  <cp:keywords/>
  <dc:description/>
  <cp:lastModifiedBy>Wyatt COFF (001192251)</cp:lastModifiedBy>
  <cp:revision>26</cp:revision>
  <dcterms:created xsi:type="dcterms:W3CDTF">2022-06-06T10:31:00Z</dcterms:created>
  <dcterms:modified xsi:type="dcterms:W3CDTF">2024-11-01T09:00:00Z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Change Type">
    <vt:lpwstr>Major Change</vt:lpwstr>
  </property>
  <property fmtid="{D5CDD505-2E9C-101B-9397-08002B2CF9AE}" pid="4" name="_dlc_DocIdItemGuid">
    <vt:lpwstr>dd84535d-afbe-4855-a45a-de3fa2f96d47</vt:lpwstr>
  </property>
  <property fmtid="{D5CDD505-2E9C-101B-9397-08002B2CF9AE}" pid="5" name="Validation of Assessment Judgements Completed">
    <vt:bool>false</vt:bool>
  </property>
  <property fmtid="{D5CDD505-2E9C-101B-9397-08002B2CF9AE}" pid="6" name="Outcome From Last Check">
    <vt:lpwstr>--Select--</vt:lpwstr>
  </property>
  <property fmtid="{D5CDD505-2E9C-101B-9397-08002B2CF9AE}" pid="7" name="Approver Outcome">
    <vt:lpwstr>None</vt:lpwstr>
  </property>
  <property fmtid="{D5CDD505-2E9C-101B-9397-08002B2CF9AE}" pid="8" name="Document Set Development Type">
    <vt:lpwstr>New</vt:lpwstr>
  </property>
  <property fmtid="{D5CDD505-2E9C-101B-9397-08002B2CF9AE}" pid="9" name="Work Completed">
    <vt:bool>false</vt:bool>
  </property>
  <property fmtid="{D5CDD505-2E9C-101B-9397-08002B2CF9AE}" pid="10" name="_docset_NoMedatataSyncRequired">
    <vt:lpwstr>False</vt:lpwstr>
  </property>
  <property fmtid="{D5CDD505-2E9C-101B-9397-08002B2CF9AE}" pid="11" name="Release HTML">
    <vt:lpwstr/>
  </property>
  <property fmtid="{D5CDD505-2E9C-101B-9397-08002B2CF9AE}" pid="12" name="UOCSearchable">
    <vt:lpwstr/>
  </property>
  <property fmtid="{D5CDD505-2E9C-101B-9397-08002B2CF9AE}" pid="13" name="DocumentSetDescription">
    <vt:lpwstr/>
  </property>
  <property fmtid="{D5CDD505-2E9C-101B-9397-08002B2CF9AE}" pid="14" name="xd_ProgID">
    <vt:lpwstr/>
  </property>
  <property fmtid="{D5CDD505-2E9C-101B-9397-08002B2CF9AE}" pid="15" name="Cluster Identifier">
    <vt:lpwstr/>
  </property>
  <property fmtid="{D5CDD505-2E9C-101B-9397-08002B2CF9AE}" pid="16" name="Previous State">
    <vt:lpwstr/>
  </property>
  <property fmtid="{D5CDD505-2E9C-101B-9397-08002B2CF9AE}" pid="17" name="ComplianceAssetId">
    <vt:lpwstr/>
  </property>
  <property fmtid="{D5CDD505-2E9C-101B-9397-08002B2CF9AE}" pid="18" name="Master Repo Id">
    <vt:lpwstr/>
  </property>
  <property fmtid="{D5CDD505-2E9C-101B-9397-08002B2CF9AE}" pid="19" name="TemplateUrl">
    <vt:lpwstr/>
  </property>
  <property fmtid="{D5CDD505-2E9C-101B-9397-08002B2CF9AE}" pid="20" name="COVID-19 Remote Adaption">
    <vt:lpwstr/>
  </property>
  <property fmtid="{D5CDD505-2E9C-101B-9397-08002B2CF9AE}" pid="21" name="ActivityCodeDescription">
    <vt:lpwstr/>
  </property>
  <property fmtid="{D5CDD505-2E9C-101B-9397-08002B2CF9AE}" pid="22" name="_ExtendedDescription">
    <vt:lpwstr/>
  </property>
  <property fmtid="{D5CDD505-2E9C-101B-9397-08002B2CF9AE}" pid="23" name="DS Development Cycle">
    <vt:lpwstr/>
  </property>
  <property fmtid="{D5CDD505-2E9C-101B-9397-08002B2CF9AE}" pid="24" name="URL">
    <vt:lpwstr/>
  </property>
  <property fmtid="{D5CDD505-2E9C-101B-9397-08002B2CF9AE}" pid="25" name="xd_Signature">
    <vt:bool>false</vt:bool>
  </property>
  <property fmtid="{D5CDD505-2E9C-101B-9397-08002B2CF9AE}" pid="26" name="DocTypeCodeQual">
    <vt:lpwstr/>
  </property>
  <property fmtid="{D5CDD505-2E9C-101B-9397-08002B2CF9AE}" pid="27" name="Is Archiving">
    <vt:bool>false</vt:bool>
  </property>
  <property fmtid="{D5CDD505-2E9C-101B-9397-08002B2CF9AE}" pid="28" name="Archive Unit">
    <vt:bool>false</vt:bool>
  </property>
  <property fmtid="{D5CDD505-2E9C-101B-9397-08002B2CF9AE}" pid="29" name="Fast Tracked">
    <vt:bool>false</vt:bool>
  </property>
  <property fmtid="{D5CDD505-2E9C-101B-9397-08002B2CF9AE}" pid="30" name="ExpiredActors">
    <vt:lpwstr/>
  </property>
  <property fmtid="{D5CDD505-2E9C-101B-9397-08002B2CF9AE}" pid="31" name="Change Log">
    <vt:lpwstr/>
  </property>
  <property fmtid="{D5CDD505-2E9C-101B-9397-08002B2CF9AE}" pid="32" name="TriggerFlowInfo">
    <vt:lpwstr/>
  </property>
  <property fmtid="{D5CDD505-2E9C-101B-9397-08002B2CF9AE}" pid="33" name="EducationalManager">
    <vt:lpwstr/>
  </property>
  <property fmtid="{D5CDD505-2E9C-101B-9397-08002B2CF9AE}" pid="34" name="Qualification Identifier">
    <vt:lpwstr/>
  </property>
  <property fmtid="{D5CDD505-2E9C-101B-9397-08002B2CF9AE}" pid="35" name="Get Link">
    <vt:lpwstr>https://tafesaedu.sharepoint.com/:w:/s/qms/Eb8oGbl_QrtEoe67kASkH3IBoIUNhjb66FdnQFPQENMHzA, https://tafesaedu.sharepoint.com/:w:/s/qms/Eb8oGbl_QrtEoe67kASkH3IBoIUNhjb66FdnQFPQENMHzA</vt:lpwstr>
  </property>
  <property fmtid="{D5CDD505-2E9C-101B-9397-08002B2CF9AE}" pid="36" name="MediaServiceImageTags">
    <vt:lpwstr/>
  </property>
  <property fmtid="{D5CDD505-2E9C-101B-9397-08002B2CF9AE}" pid="37" name="Quality ReChecker">
    <vt:lpwstr/>
  </property>
</Properties>
</file>